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38C" w:rsidRDefault="005B038C" w:rsidP="005B038C">
      <w:pPr>
        <w:jc w:val="right"/>
        <w:rPr>
          <w:sz w:val="40"/>
          <w:szCs w:val="40"/>
        </w:rPr>
      </w:pPr>
    </w:p>
    <w:p w:rsidR="005B038C" w:rsidRDefault="005B038C" w:rsidP="003C476A">
      <w:pPr>
        <w:rPr>
          <w:sz w:val="40"/>
          <w:szCs w:val="40"/>
        </w:rPr>
      </w:pPr>
    </w:p>
    <w:p w:rsidR="005B038C" w:rsidRDefault="005B038C" w:rsidP="005B038C">
      <w:pPr>
        <w:jc w:val="right"/>
        <w:rPr>
          <w:sz w:val="40"/>
          <w:szCs w:val="40"/>
        </w:rPr>
      </w:pPr>
    </w:p>
    <w:p w:rsidR="005B038C" w:rsidRDefault="005B038C" w:rsidP="005B038C">
      <w:pPr>
        <w:jc w:val="right"/>
        <w:rPr>
          <w:sz w:val="40"/>
          <w:szCs w:val="40"/>
        </w:rPr>
      </w:pPr>
    </w:p>
    <w:p w:rsidR="005B038C" w:rsidRDefault="005B038C" w:rsidP="005B038C">
      <w:pPr>
        <w:jc w:val="right"/>
        <w:rPr>
          <w:sz w:val="40"/>
          <w:szCs w:val="40"/>
        </w:rPr>
      </w:pPr>
    </w:p>
    <w:p w:rsidR="00D40385" w:rsidRDefault="00D40385" w:rsidP="005B038C">
      <w:pPr>
        <w:jc w:val="right"/>
        <w:rPr>
          <w:sz w:val="40"/>
          <w:szCs w:val="40"/>
        </w:rPr>
      </w:pPr>
    </w:p>
    <w:p w:rsidR="00D40385" w:rsidRDefault="00D40385" w:rsidP="005B038C">
      <w:pPr>
        <w:jc w:val="right"/>
        <w:rPr>
          <w:sz w:val="40"/>
          <w:szCs w:val="40"/>
        </w:rPr>
      </w:pPr>
    </w:p>
    <w:p w:rsidR="00D40385" w:rsidRDefault="00D40385" w:rsidP="005B038C">
      <w:pPr>
        <w:jc w:val="right"/>
        <w:rPr>
          <w:sz w:val="40"/>
          <w:szCs w:val="40"/>
        </w:rPr>
      </w:pPr>
    </w:p>
    <w:p w:rsidR="00D40385" w:rsidRDefault="00D40385" w:rsidP="005B038C">
      <w:pPr>
        <w:jc w:val="right"/>
        <w:rPr>
          <w:sz w:val="40"/>
          <w:szCs w:val="40"/>
        </w:rPr>
      </w:pPr>
    </w:p>
    <w:p w:rsidR="00D40385" w:rsidRDefault="00D40385" w:rsidP="005B038C">
      <w:pPr>
        <w:jc w:val="right"/>
        <w:rPr>
          <w:sz w:val="40"/>
          <w:szCs w:val="40"/>
        </w:rPr>
      </w:pPr>
    </w:p>
    <w:p w:rsidR="005B038C" w:rsidRPr="009D41A3" w:rsidRDefault="00E357CB" w:rsidP="009D41A3">
      <w:pPr>
        <w:jc w:val="right"/>
        <w:rPr>
          <w:sz w:val="40"/>
          <w:szCs w:val="40"/>
        </w:rPr>
      </w:pPr>
      <w:r>
        <w:rPr>
          <w:sz w:val="40"/>
          <w:szCs w:val="40"/>
        </w:rPr>
        <w:t>Newsletter Manager</w:t>
      </w:r>
    </w:p>
    <w:p w:rsidR="005B038C" w:rsidRDefault="005B038C" w:rsidP="005B038C">
      <w:pPr>
        <w:pBdr>
          <w:bottom w:val="single" w:sz="4" w:space="1" w:color="auto"/>
        </w:pBdr>
        <w:jc w:val="right"/>
      </w:pPr>
    </w:p>
    <w:p w:rsidR="005B038C" w:rsidRDefault="005B038C" w:rsidP="005B038C">
      <w:pPr>
        <w:jc w:val="right"/>
        <w:rPr>
          <w:rFonts w:ascii="Arial" w:hAnsi="Arial" w:cs="Arial"/>
          <w:b/>
          <w:sz w:val="28"/>
          <w:szCs w:val="28"/>
        </w:rPr>
      </w:pPr>
    </w:p>
    <w:p w:rsidR="005B038C" w:rsidRDefault="00E357CB" w:rsidP="005B038C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</w:t>
      </w:r>
      <w:r w:rsidR="003270AF">
        <w:rPr>
          <w:rFonts w:ascii="Arial" w:hAnsi="Arial" w:cs="Arial"/>
          <w:b/>
          <w:sz w:val="28"/>
          <w:szCs w:val="28"/>
        </w:rPr>
        <w:t xml:space="preserve"> Requirements</w:t>
      </w:r>
    </w:p>
    <w:p w:rsidR="00BF3642" w:rsidRPr="00BF3642" w:rsidRDefault="00BF3642" w:rsidP="005B038C">
      <w:pPr>
        <w:jc w:val="right"/>
        <w:rPr>
          <w:rFonts w:ascii="Arial" w:hAnsi="Arial" w:cs="Arial"/>
        </w:rPr>
      </w:pPr>
      <w:r w:rsidRPr="00BF3642">
        <w:rPr>
          <w:rFonts w:ascii="Arial" w:hAnsi="Arial" w:cs="Arial"/>
        </w:rPr>
        <w:t>NYC Department of Records and Information Services</w:t>
      </w:r>
    </w:p>
    <w:p w:rsidR="00533A54" w:rsidRDefault="00533A54" w:rsidP="005B038C">
      <w:pPr>
        <w:jc w:val="right"/>
        <w:rPr>
          <w:rFonts w:ascii="Arial" w:hAnsi="Arial" w:cs="Arial"/>
          <w:sz w:val="28"/>
          <w:szCs w:val="28"/>
        </w:rPr>
      </w:pPr>
    </w:p>
    <w:p w:rsidR="00533A54" w:rsidRPr="00D11070" w:rsidRDefault="00F72A5F" w:rsidP="005B038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Draft</w:t>
      </w:r>
      <w:r w:rsidR="00E357CB">
        <w:rPr>
          <w:rFonts w:ascii="Arial" w:hAnsi="Arial" w:cs="Arial"/>
        </w:rPr>
        <w:t xml:space="preserve"> 1.0</w:t>
      </w:r>
    </w:p>
    <w:p w:rsidR="00533A54" w:rsidRPr="00D11070" w:rsidRDefault="00E357CB" w:rsidP="005B038C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9</w:t>
      </w:r>
      <w:r w:rsidR="00E21271">
        <w:rPr>
          <w:rFonts w:ascii="Arial" w:hAnsi="Arial" w:cs="Arial"/>
        </w:rPr>
        <w:t>/</w:t>
      </w:r>
      <w:r>
        <w:rPr>
          <w:rFonts w:ascii="Arial" w:hAnsi="Arial" w:cs="Arial"/>
        </w:rPr>
        <w:t>9/19</w:t>
      </w:r>
    </w:p>
    <w:p w:rsidR="005B038C" w:rsidRDefault="005B038C" w:rsidP="005B038C">
      <w:pPr>
        <w:jc w:val="right"/>
        <w:rPr>
          <w:rFonts w:ascii="Arial" w:hAnsi="Arial" w:cs="Arial"/>
          <w:b/>
          <w:sz w:val="28"/>
          <w:szCs w:val="28"/>
        </w:rPr>
      </w:pPr>
    </w:p>
    <w:p w:rsidR="005B038C" w:rsidRPr="004516D0" w:rsidRDefault="005B038C" w:rsidP="005B038C">
      <w:pPr>
        <w:jc w:val="right"/>
        <w:rPr>
          <w:rFonts w:ascii="Arial" w:hAnsi="Arial" w:cs="Arial"/>
          <w:b/>
          <w:sz w:val="28"/>
          <w:szCs w:val="28"/>
        </w:rPr>
      </w:pPr>
    </w:p>
    <w:p w:rsidR="005B038C" w:rsidRDefault="005B038C" w:rsidP="005B038C">
      <w:pPr>
        <w:jc w:val="right"/>
      </w:pPr>
    </w:p>
    <w:p w:rsidR="005B038C" w:rsidRDefault="005B038C" w:rsidP="005B038C">
      <w:pPr>
        <w:jc w:val="right"/>
      </w:pPr>
    </w:p>
    <w:p w:rsidR="005B038C" w:rsidRDefault="005B038C" w:rsidP="005B038C">
      <w:pPr>
        <w:jc w:val="right"/>
      </w:pPr>
    </w:p>
    <w:p w:rsidR="005B038C" w:rsidRDefault="005B038C" w:rsidP="005B038C">
      <w:pPr>
        <w:jc w:val="right"/>
      </w:pPr>
    </w:p>
    <w:p w:rsidR="005B038C" w:rsidRDefault="005B038C" w:rsidP="005B038C">
      <w:pPr>
        <w:jc w:val="right"/>
      </w:pPr>
    </w:p>
    <w:p w:rsidR="00C3525B" w:rsidRDefault="00C3525B" w:rsidP="005B038C">
      <w:pPr>
        <w:jc w:val="right"/>
      </w:pPr>
    </w:p>
    <w:p w:rsidR="00C3525B" w:rsidRDefault="00C3525B" w:rsidP="00D40385">
      <w:pPr>
        <w:tabs>
          <w:tab w:val="left" w:pos="4155"/>
        </w:tabs>
      </w:pPr>
    </w:p>
    <w:p w:rsidR="00C3525B" w:rsidRDefault="00C3525B" w:rsidP="005B038C">
      <w:pPr>
        <w:jc w:val="right"/>
      </w:pPr>
    </w:p>
    <w:p w:rsidR="005B038C" w:rsidRDefault="005B038C" w:rsidP="005B038C">
      <w:pPr>
        <w:jc w:val="right"/>
      </w:pPr>
    </w:p>
    <w:p w:rsidR="00D40385" w:rsidRDefault="00D40385" w:rsidP="005B038C">
      <w:pPr>
        <w:jc w:val="right"/>
      </w:pPr>
    </w:p>
    <w:p w:rsidR="00D40385" w:rsidRDefault="00D40385" w:rsidP="005B038C">
      <w:pPr>
        <w:jc w:val="right"/>
      </w:pPr>
    </w:p>
    <w:p w:rsidR="005B038C" w:rsidRDefault="005B038C" w:rsidP="005B038C">
      <w:pPr>
        <w:jc w:val="right"/>
      </w:pPr>
    </w:p>
    <w:p w:rsidR="005B038C" w:rsidRDefault="005B038C" w:rsidP="005B038C"/>
    <w:p w:rsidR="000B2519" w:rsidRPr="00656B37" w:rsidRDefault="00E22B77" w:rsidP="00E22B77">
      <w:pPr>
        <w:ind w:left="6480"/>
        <w:rPr>
          <w:rFonts w:ascii="Arial" w:hAnsi="Arial" w:cs="Arial"/>
          <w:sz w:val="22"/>
          <w:szCs w:val="22"/>
        </w:rPr>
      </w:pPr>
      <w:r w:rsidRPr="00656B37">
        <w:rPr>
          <w:rFonts w:ascii="Arial" w:hAnsi="Arial" w:cs="Arial"/>
          <w:sz w:val="22"/>
          <w:szCs w:val="22"/>
        </w:rPr>
        <w:t xml:space="preserve">           </w:t>
      </w:r>
      <w:r w:rsidR="005B038C" w:rsidRPr="00656B37">
        <w:rPr>
          <w:rFonts w:ascii="Arial" w:hAnsi="Arial" w:cs="Arial"/>
          <w:sz w:val="22"/>
          <w:szCs w:val="22"/>
        </w:rPr>
        <w:t xml:space="preserve">Prepared by </w:t>
      </w:r>
      <w:r w:rsidR="000B2519" w:rsidRPr="00656B37">
        <w:rPr>
          <w:rFonts w:ascii="Arial" w:hAnsi="Arial" w:cs="Arial"/>
          <w:sz w:val="22"/>
          <w:szCs w:val="22"/>
        </w:rPr>
        <w:t>Martin Batey</w:t>
      </w:r>
    </w:p>
    <w:p w:rsidR="005B038C" w:rsidRPr="00656B37" w:rsidRDefault="00651DE9" w:rsidP="005B038C">
      <w:pPr>
        <w:jc w:val="right"/>
        <w:rPr>
          <w:rFonts w:ascii="Arial" w:hAnsi="Arial" w:cs="Arial"/>
          <w:sz w:val="22"/>
          <w:szCs w:val="22"/>
        </w:rPr>
      </w:pPr>
      <w:r w:rsidRPr="00651DE9">
        <w:rPr>
          <w:rFonts w:ascii="Arial" w:hAnsi="Arial" w:cs="Arial"/>
          <w:sz w:val="22"/>
          <w:szCs w:val="22"/>
        </w:rPr>
        <w:t>mbatey@records.nyc.gov</w:t>
      </w:r>
    </w:p>
    <w:p w:rsidR="005B038C" w:rsidRPr="00656B37" w:rsidRDefault="00877FAF" w:rsidP="003F0748">
      <w:pPr>
        <w:ind w:left="7200" w:firstLine="720"/>
        <w:jc w:val="center"/>
        <w:rPr>
          <w:rFonts w:ascii="Arial" w:hAnsi="Arial" w:cs="Arial"/>
          <w:sz w:val="22"/>
          <w:szCs w:val="22"/>
        </w:rPr>
      </w:pPr>
      <w:r w:rsidRPr="00656B37">
        <w:rPr>
          <w:rFonts w:ascii="Arial" w:hAnsi="Arial" w:cs="Arial"/>
          <w:sz w:val="22"/>
          <w:szCs w:val="22"/>
        </w:rPr>
        <w:t>(</w:t>
      </w:r>
      <w:r w:rsidR="00651DE9">
        <w:rPr>
          <w:rFonts w:ascii="Arial" w:hAnsi="Arial" w:cs="Arial"/>
          <w:sz w:val="22"/>
          <w:szCs w:val="22"/>
        </w:rPr>
        <w:t>212) 788--8567</w:t>
      </w:r>
    </w:p>
    <w:p w:rsidR="005B038C" w:rsidRPr="00540515" w:rsidRDefault="005B038C" w:rsidP="005B038C">
      <w:pPr>
        <w:rPr>
          <w:rFonts w:ascii="Arial" w:hAnsi="Arial" w:cs="Arial"/>
          <w:b/>
        </w:rPr>
      </w:pPr>
      <w:r>
        <w:br w:type="page"/>
      </w:r>
      <w:bookmarkStart w:id="0" w:name="OLE_LINK7"/>
      <w:bookmarkStart w:id="1" w:name="OLE_LINK8"/>
      <w:r w:rsidRPr="00540515">
        <w:rPr>
          <w:rFonts w:ascii="Arial" w:hAnsi="Arial" w:cs="Arial"/>
          <w:b/>
        </w:rPr>
        <w:lastRenderedPageBreak/>
        <w:t>Revision History</w:t>
      </w:r>
      <w:bookmarkEnd w:id="0"/>
      <w:bookmarkEnd w:id="1"/>
    </w:p>
    <w:p w:rsidR="005B038C" w:rsidRDefault="005B038C" w:rsidP="005B038C"/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1412"/>
        <w:gridCol w:w="1108"/>
        <w:gridCol w:w="3122"/>
        <w:gridCol w:w="3510"/>
      </w:tblGrid>
      <w:tr w:rsidR="005B038C" w:rsidRPr="006F79C9" w:rsidTr="00424FEE">
        <w:trPr>
          <w:trHeight w:val="287"/>
        </w:trPr>
        <w:tc>
          <w:tcPr>
            <w:tcW w:w="1306" w:type="dxa"/>
            <w:shd w:val="clear" w:color="auto" w:fill="E6E6E6"/>
            <w:vAlign w:val="center"/>
          </w:tcPr>
          <w:p w:rsidR="005B038C" w:rsidRPr="006F79C9" w:rsidRDefault="005B038C" w:rsidP="005B038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F79C9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1412" w:type="dxa"/>
            <w:shd w:val="clear" w:color="auto" w:fill="E6E6E6"/>
            <w:vAlign w:val="center"/>
          </w:tcPr>
          <w:p w:rsidR="005B038C" w:rsidRPr="006F79C9" w:rsidRDefault="005B038C" w:rsidP="005B038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F79C9">
              <w:rPr>
                <w:rFonts w:ascii="Arial" w:hAnsi="Arial" w:cs="Arial"/>
                <w:b/>
                <w:sz w:val="18"/>
                <w:szCs w:val="18"/>
              </w:rPr>
              <w:t>Version</w:t>
            </w:r>
          </w:p>
        </w:tc>
        <w:tc>
          <w:tcPr>
            <w:tcW w:w="1108" w:type="dxa"/>
            <w:shd w:val="clear" w:color="auto" w:fill="E6E6E6"/>
            <w:vAlign w:val="center"/>
          </w:tcPr>
          <w:p w:rsidR="005B038C" w:rsidRPr="006F79C9" w:rsidRDefault="005B038C" w:rsidP="005B038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F79C9">
              <w:rPr>
                <w:rFonts w:ascii="Arial" w:hAnsi="Arial" w:cs="Arial"/>
                <w:b/>
                <w:sz w:val="18"/>
                <w:szCs w:val="18"/>
              </w:rPr>
              <w:t>Section</w:t>
            </w:r>
          </w:p>
        </w:tc>
        <w:tc>
          <w:tcPr>
            <w:tcW w:w="3122" w:type="dxa"/>
            <w:shd w:val="clear" w:color="auto" w:fill="E6E6E6"/>
            <w:vAlign w:val="center"/>
          </w:tcPr>
          <w:p w:rsidR="005B038C" w:rsidRPr="006F79C9" w:rsidRDefault="005B038C" w:rsidP="005B038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F79C9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E6E6E6"/>
            <w:vAlign w:val="center"/>
          </w:tcPr>
          <w:p w:rsidR="005B038C" w:rsidRPr="006F79C9" w:rsidRDefault="005B038C" w:rsidP="005B038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F79C9">
              <w:rPr>
                <w:rFonts w:ascii="Arial" w:hAnsi="Arial" w:cs="Arial"/>
                <w:b/>
                <w:sz w:val="18"/>
                <w:szCs w:val="18"/>
              </w:rPr>
              <w:t>Updated by</w:t>
            </w:r>
          </w:p>
        </w:tc>
      </w:tr>
      <w:tr w:rsidR="002D6E0A" w:rsidRPr="006F79C9" w:rsidTr="00424FEE">
        <w:trPr>
          <w:trHeight w:val="350"/>
        </w:trPr>
        <w:tc>
          <w:tcPr>
            <w:tcW w:w="1306" w:type="dxa"/>
            <w:vAlign w:val="center"/>
          </w:tcPr>
          <w:p w:rsidR="002D6E0A" w:rsidRPr="006F79C9" w:rsidRDefault="00D47E37" w:rsidP="005B03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9/9/19</w:t>
            </w:r>
          </w:p>
        </w:tc>
        <w:tc>
          <w:tcPr>
            <w:tcW w:w="1412" w:type="dxa"/>
            <w:vAlign w:val="center"/>
          </w:tcPr>
          <w:p w:rsidR="002D6E0A" w:rsidRPr="006F79C9" w:rsidRDefault="00BC15CA" w:rsidP="005B03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Draft 1.0</w:t>
            </w:r>
            <w:r w:rsidR="00B474EA" w:rsidRPr="006F79C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08" w:type="dxa"/>
            <w:vAlign w:val="center"/>
          </w:tcPr>
          <w:p w:rsidR="002D6E0A" w:rsidRPr="006F79C9" w:rsidRDefault="00B474EA" w:rsidP="005B038C">
            <w:pPr>
              <w:rPr>
                <w:rFonts w:ascii="Arial" w:hAnsi="Arial" w:cs="Arial"/>
                <w:sz w:val="20"/>
                <w:szCs w:val="20"/>
              </w:rPr>
            </w:pPr>
            <w:r w:rsidRPr="006F79C9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3122" w:type="dxa"/>
            <w:vAlign w:val="center"/>
          </w:tcPr>
          <w:p w:rsidR="002D6E0A" w:rsidRPr="006F79C9" w:rsidRDefault="00AE5FDA" w:rsidP="005B038C">
            <w:pPr>
              <w:rPr>
                <w:rFonts w:ascii="Arial" w:hAnsi="Arial" w:cs="Arial"/>
                <w:sz w:val="20"/>
                <w:szCs w:val="20"/>
              </w:rPr>
            </w:pPr>
            <w:r w:rsidRPr="006F79C9">
              <w:rPr>
                <w:rFonts w:ascii="Arial" w:hAnsi="Arial" w:cs="Arial"/>
                <w:sz w:val="20"/>
                <w:szCs w:val="20"/>
              </w:rPr>
              <w:t>Draft Version</w:t>
            </w:r>
          </w:p>
        </w:tc>
        <w:tc>
          <w:tcPr>
            <w:tcW w:w="3510" w:type="dxa"/>
            <w:vAlign w:val="center"/>
          </w:tcPr>
          <w:p w:rsidR="002D6E0A" w:rsidRPr="006F79C9" w:rsidRDefault="00BF5971" w:rsidP="005B03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Martin Batey</w:t>
            </w:r>
          </w:p>
        </w:tc>
      </w:tr>
    </w:tbl>
    <w:p w:rsidR="00D85B6D" w:rsidRPr="00D85B6D" w:rsidRDefault="00D85B6D" w:rsidP="00D85B6D">
      <w:pPr>
        <w:rPr>
          <w:sz w:val="22"/>
          <w:szCs w:val="22"/>
        </w:rPr>
      </w:pPr>
      <w:bookmarkStart w:id="2" w:name="_Toc249178824"/>
    </w:p>
    <w:p w:rsidR="005B038C" w:rsidRDefault="003831FD" w:rsidP="009C46D7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3831FD">
        <w:rPr>
          <w:sz w:val="28"/>
          <w:szCs w:val="28"/>
        </w:rPr>
        <w:t xml:space="preserve">1  </w:t>
      </w:r>
      <w:bookmarkEnd w:id="2"/>
      <w:r w:rsidR="005C488B">
        <w:rPr>
          <w:sz w:val="28"/>
          <w:szCs w:val="28"/>
        </w:rPr>
        <w:t xml:space="preserve"> Project Description </w:t>
      </w:r>
    </w:p>
    <w:p w:rsidR="005C488B" w:rsidRPr="005C488B" w:rsidRDefault="005C488B" w:rsidP="005C488B"/>
    <w:p w:rsidR="00E32C8D" w:rsidRDefault="005C488B" w:rsidP="005B038C">
      <w:pPr>
        <w:rPr>
          <w:rFonts w:ascii="Arial" w:eastAsia="Arial" w:hAnsi="Arial" w:cs="Arial"/>
          <w:w w:val="101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web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application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manage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sending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out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="00DE5F1C">
        <w:rPr>
          <w:rFonts w:ascii="Arial" w:eastAsia="Arial" w:hAnsi="Arial" w:cs="Arial"/>
          <w:spacing w:val="14"/>
          <w:sz w:val="22"/>
          <w:szCs w:val="22"/>
        </w:rPr>
        <w:t xml:space="preserve">mass emails (including newsletters) from different divisions at the NYC Department of Records and Information Services. </w:t>
      </w:r>
    </w:p>
    <w:p w:rsidR="005C488B" w:rsidRPr="00B30AE3" w:rsidRDefault="005C488B" w:rsidP="005B038C">
      <w:pPr>
        <w:rPr>
          <w:rFonts w:ascii="Arial" w:hAnsi="Arial" w:cs="Arial"/>
        </w:rPr>
      </w:pPr>
    </w:p>
    <w:p w:rsidR="005B038C" w:rsidRPr="00C35902" w:rsidRDefault="00C16F61" w:rsidP="00727B49">
      <w:pPr>
        <w:pStyle w:val="Heading2"/>
        <w:rPr>
          <w:i w:val="0"/>
          <w:sz w:val="24"/>
          <w:szCs w:val="24"/>
        </w:rPr>
      </w:pPr>
      <w:bookmarkStart w:id="3" w:name="_Toc249178825"/>
      <w:r>
        <w:rPr>
          <w:i w:val="0"/>
          <w:sz w:val="24"/>
          <w:szCs w:val="24"/>
        </w:rPr>
        <w:t xml:space="preserve">NYU/DORIS </w:t>
      </w:r>
      <w:r w:rsidR="00836A4E" w:rsidRPr="00C35902">
        <w:rPr>
          <w:i w:val="0"/>
          <w:sz w:val="24"/>
          <w:szCs w:val="24"/>
        </w:rPr>
        <w:t>Team Members</w:t>
      </w:r>
      <w:bookmarkEnd w:id="3"/>
      <w:r w:rsidR="00836A4E" w:rsidRPr="00C35902">
        <w:rPr>
          <w:i w:val="0"/>
          <w:sz w:val="24"/>
          <w:szCs w:val="24"/>
        </w:rPr>
        <w:t xml:space="preserve">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520"/>
        <w:gridCol w:w="1573"/>
        <w:gridCol w:w="2927"/>
      </w:tblGrid>
      <w:tr w:rsidR="00836A4E" w:rsidRPr="006F79C9" w:rsidTr="006F79C9">
        <w:trPr>
          <w:trHeight w:val="422"/>
        </w:trPr>
        <w:tc>
          <w:tcPr>
            <w:tcW w:w="2628" w:type="dxa"/>
            <w:shd w:val="clear" w:color="auto" w:fill="E6E6E6"/>
            <w:vAlign w:val="center"/>
          </w:tcPr>
          <w:p w:rsidR="00836A4E" w:rsidRPr="006F79C9" w:rsidRDefault="00836A4E" w:rsidP="00182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F79C9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520" w:type="dxa"/>
            <w:shd w:val="clear" w:color="auto" w:fill="E6E6E6"/>
            <w:vAlign w:val="center"/>
          </w:tcPr>
          <w:p w:rsidR="00836A4E" w:rsidRPr="006F79C9" w:rsidRDefault="00836A4E" w:rsidP="00182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F79C9">
              <w:rPr>
                <w:rFonts w:ascii="Arial" w:hAnsi="Arial" w:cs="Arial"/>
                <w:b/>
                <w:sz w:val="20"/>
                <w:szCs w:val="20"/>
              </w:rPr>
              <w:t>Function</w:t>
            </w:r>
          </w:p>
        </w:tc>
        <w:tc>
          <w:tcPr>
            <w:tcW w:w="1573" w:type="dxa"/>
            <w:shd w:val="clear" w:color="auto" w:fill="E6E6E6"/>
            <w:vAlign w:val="center"/>
          </w:tcPr>
          <w:p w:rsidR="00836A4E" w:rsidRPr="006F79C9" w:rsidRDefault="00836A4E" w:rsidP="00182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F79C9">
              <w:rPr>
                <w:rFonts w:ascii="Arial" w:hAnsi="Arial" w:cs="Arial"/>
                <w:b/>
                <w:sz w:val="20"/>
                <w:szCs w:val="20"/>
              </w:rPr>
              <w:t>Phone</w:t>
            </w:r>
          </w:p>
        </w:tc>
        <w:tc>
          <w:tcPr>
            <w:tcW w:w="2927" w:type="dxa"/>
            <w:shd w:val="clear" w:color="auto" w:fill="E6E6E6"/>
            <w:vAlign w:val="center"/>
          </w:tcPr>
          <w:p w:rsidR="00836A4E" w:rsidRPr="006F79C9" w:rsidRDefault="00836A4E" w:rsidP="00182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F79C9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</w:tr>
      <w:tr w:rsidR="00836A4E" w:rsidRPr="006F79C9" w:rsidTr="006F79C9">
        <w:trPr>
          <w:trHeight w:val="530"/>
        </w:trPr>
        <w:tc>
          <w:tcPr>
            <w:tcW w:w="2628" w:type="dxa"/>
            <w:vAlign w:val="center"/>
          </w:tcPr>
          <w:p w:rsidR="00836A4E" w:rsidRPr="006F79C9" w:rsidRDefault="00EE5C94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Eugene Callahan </w:t>
            </w:r>
          </w:p>
        </w:tc>
        <w:tc>
          <w:tcPr>
            <w:tcW w:w="2520" w:type="dxa"/>
            <w:vAlign w:val="center"/>
          </w:tcPr>
          <w:p w:rsidR="00836A4E" w:rsidRPr="006F79C9" w:rsidRDefault="00682188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Owner NYU</w:t>
            </w:r>
          </w:p>
        </w:tc>
        <w:tc>
          <w:tcPr>
            <w:tcW w:w="1573" w:type="dxa"/>
            <w:vAlign w:val="center"/>
          </w:tcPr>
          <w:p w:rsidR="00836A4E" w:rsidRPr="006F79C9" w:rsidRDefault="00836A4E" w:rsidP="006821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  <w:vAlign w:val="center"/>
          </w:tcPr>
          <w:p w:rsidR="00836A4E" w:rsidRPr="006F79C9" w:rsidRDefault="00EE5C94" w:rsidP="001829FA">
            <w:pPr>
              <w:rPr>
                <w:rFonts w:ascii="Arial" w:hAnsi="Arial" w:cs="Arial"/>
                <w:sz w:val="20"/>
                <w:szCs w:val="20"/>
              </w:rPr>
            </w:pPr>
            <w:r w:rsidRPr="00EE5C94">
              <w:rPr>
                <w:rFonts w:ascii="Arial" w:hAnsi="Arial" w:cs="Arial"/>
                <w:sz w:val="20"/>
                <w:szCs w:val="20"/>
              </w:rPr>
              <w:t>ejc369@nyu.edu</w:t>
            </w:r>
          </w:p>
        </w:tc>
      </w:tr>
      <w:tr w:rsidR="00232711" w:rsidRPr="006F79C9" w:rsidTr="006F79C9">
        <w:trPr>
          <w:trHeight w:val="530"/>
        </w:trPr>
        <w:tc>
          <w:tcPr>
            <w:tcW w:w="2628" w:type="dxa"/>
            <w:vAlign w:val="center"/>
          </w:tcPr>
          <w:p w:rsidR="00232711" w:rsidRPr="006F79C9" w:rsidRDefault="00682188" w:rsidP="00FA0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</w:t>
            </w:r>
          </w:p>
        </w:tc>
        <w:tc>
          <w:tcPr>
            <w:tcW w:w="2520" w:type="dxa"/>
            <w:vAlign w:val="center"/>
          </w:tcPr>
          <w:p w:rsidR="00232711" w:rsidRPr="006F79C9" w:rsidRDefault="00ED66C4" w:rsidP="00FA0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 NYU</w:t>
            </w:r>
          </w:p>
        </w:tc>
        <w:tc>
          <w:tcPr>
            <w:tcW w:w="1573" w:type="dxa"/>
            <w:vAlign w:val="center"/>
          </w:tcPr>
          <w:p w:rsidR="00232711" w:rsidRPr="006F79C9" w:rsidRDefault="00232711" w:rsidP="00FA0A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  <w:vAlign w:val="center"/>
          </w:tcPr>
          <w:p w:rsidR="00232711" w:rsidRPr="006F79C9" w:rsidRDefault="00682188" w:rsidP="00FA0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</w:tr>
      <w:tr w:rsidR="0079040B" w:rsidRPr="006F79C9" w:rsidTr="006F79C9">
        <w:trPr>
          <w:trHeight w:val="530"/>
        </w:trPr>
        <w:tc>
          <w:tcPr>
            <w:tcW w:w="2628" w:type="dxa"/>
            <w:vAlign w:val="center"/>
          </w:tcPr>
          <w:p w:rsidR="0079040B" w:rsidRPr="006F79C9" w:rsidRDefault="00682188" w:rsidP="00FA0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</w:t>
            </w:r>
          </w:p>
        </w:tc>
        <w:tc>
          <w:tcPr>
            <w:tcW w:w="2520" w:type="dxa"/>
            <w:vAlign w:val="center"/>
          </w:tcPr>
          <w:p w:rsidR="0079040B" w:rsidRPr="006F79C9" w:rsidRDefault="00682188" w:rsidP="00CF53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 NYU</w:t>
            </w:r>
          </w:p>
        </w:tc>
        <w:tc>
          <w:tcPr>
            <w:tcW w:w="1573" w:type="dxa"/>
            <w:vAlign w:val="center"/>
          </w:tcPr>
          <w:p w:rsidR="0079040B" w:rsidRPr="006F79C9" w:rsidRDefault="0079040B" w:rsidP="00FA0A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  <w:vAlign w:val="center"/>
          </w:tcPr>
          <w:p w:rsidR="0079040B" w:rsidRPr="006F79C9" w:rsidRDefault="00682188" w:rsidP="00FA0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</w:tr>
      <w:tr w:rsidR="009E104D" w:rsidRPr="006F79C9" w:rsidTr="006F79C9">
        <w:trPr>
          <w:trHeight w:val="530"/>
        </w:trPr>
        <w:tc>
          <w:tcPr>
            <w:tcW w:w="2628" w:type="dxa"/>
            <w:vAlign w:val="center"/>
          </w:tcPr>
          <w:p w:rsidR="009E104D" w:rsidRDefault="009E104D" w:rsidP="001829FA">
            <w:pPr>
              <w:rPr>
                <w:rFonts w:ascii="Arial" w:hAnsi="Arial" w:cs="Arial"/>
                <w:sz w:val="20"/>
                <w:szCs w:val="20"/>
              </w:rPr>
            </w:pPr>
            <w:r w:rsidRPr="009E104D">
              <w:rPr>
                <w:rFonts w:ascii="Arial" w:hAnsi="Arial" w:cs="Arial"/>
                <w:sz w:val="20"/>
                <w:szCs w:val="20"/>
              </w:rPr>
              <w:t>Christine Bruzzese</w:t>
            </w:r>
          </w:p>
        </w:tc>
        <w:tc>
          <w:tcPr>
            <w:tcW w:w="2520" w:type="dxa"/>
            <w:vAlign w:val="center"/>
          </w:tcPr>
          <w:p w:rsidR="009E104D" w:rsidRDefault="009E104D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Owner DORIS</w:t>
            </w:r>
          </w:p>
        </w:tc>
        <w:tc>
          <w:tcPr>
            <w:tcW w:w="1573" w:type="dxa"/>
            <w:vAlign w:val="center"/>
          </w:tcPr>
          <w:p w:rsidR="009E104D" w:rsidRDefault="009E104D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212-</w:t>
            </w:r>
            <w:r w:rsidRPr="009E104D">
              <w:rPr>
                <w:rFonts w:ascii="Arial" w:hAnsi="Arial" w:cs="Arial"/>
                <w:sz w:val="20"/>
                <w:szCs w:val="20"/>
              </w:rPr>
              <w:t>788-8595</w:t>
            </w:r>
          </w:p>
        </w:tc>
        <w:tc>
          <w:tcPr>
            <w:tcW w:w="2927" w:type="dxa"/>
            <w:vAlign w:val="center"/>
          </w:tcPr>
          <w:p w:rsidR="009E104D" w:rsidRDefault="009E104D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cbruzz@records.nyc.gov</w:t>
            </w:r>
          </w:p>
        </w:tc>
      </w:tr>
      <w:tr w:rsidR="00836A4E" w:rsidRPr="006F79C9" w:rsidTr="006F79C9">
        <w:trPr>
          <w:trHeight w:val="530"/>
        </w:trPr>
        <w:tc>
          <w:tcPr>
            <w:tcW w:w="2628" w:type="dxa"/>
            <w:vAlign w:val="center"/>
          </w:tcPr>
          <w:p w:rsidR="00836A4E" w:rsidRPr="006F79C9" w:rsidRDefault="00682188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Joel Castillo</w:t>
            </w:r>
          </w:p>
        </w:tc>
        <w:tc>
          <w:tcPr>
            <w:tcW w:w="2520" w:type="dxa"/>
            <w:vAlign w:val="center"/>
          </w:tcPr>
          <w:p w:rsidR="00836A4E" w:rsidRPr="006F79C9" w:rsidRDefault="003F2417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 Lead</w:t>
            </w:r>
            <w:r w:rsidR="00682188">
              <w:rPr>
                <w:rFonts w:ascii="Arial" w:hAnsi="Arial" w:cs="Arial"/>
                <w:sz w:val="20"/>
                <w:szCs w:val="20"/>
              </w:rPr>
              <w:t xml:space="preserve"> DORIS</w:t>
            </w:r>
          </w:p>
        </w:tc>
        <w:tc>
          <w:tcPr>
            <w:tcW w:w="1573" w:type="dxa"/>
            <w:vAlign w:val="center"/>
          </w:tcPr>
          <w:p w:rsidR="00836A4E" w:rsidRPr="006F79C9" w:rsidRDefault="009E104D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212-</w:t>
            </w:r>
            <w:r w:rsidR="00ED66C4">
              <w:rPr>
                <w:rFonts w:ascii="Arial" w:hAnsi="Arial" w:cs="Arial"/>
                <w:sz w:val="20"/>
                <w:szCs w:val="20"/>
              </w:rPr>
              <w:t>788-8657</w:t>
            </w:r>
          </w:p>
        </w:tc>
        <w:tc>
          <w:tcPr>
            <w:tcW w:w="2927" w:type="dxa"/>
            <w:vAlign w:val="center"/>
          </w:tcPr>
          <w:p w:rsidR="00836A4E" w:rsidRPr="006F79C9" w:rsidRDefault="00ED66C4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jcastillo@records.nyc.gov</w:t>
            </w:r>
          </w:p>
        </w:tc>
      </w:tr>
      <w:tr w:rsidR="00645EA2" w:rsidRPr="006F79C9" w:rsidTr="006F79C9">
        <w:trPr>
          <w:trHeight w:val="530"/>
        </w:trPr>
        <w:tc>
          <w:tcPr>
            <w:tcW w:w="2628" w:type="dxa"/>
            <w:vAlign w:val="center"/>
          </w:tcPr>
          <w:p w:rsidR="00645EA2" w:rsidRPr="003B288D" w:rsidRDefault="00FE2052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Martin Batey</w:t>
            </w:r>
          </w:p>
        </w:tc>
        <w:tc>
          <w:tcPr>
            <w:tcW w:w="2520" w:type="dxa"/>
            <w:vAlign w:val="center"/>
          </w:tcPr>
          <w:p w:rsidR="00645EA2" w:rsidRPr="006F79C9" w:rsidRDefault="00FE2052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  <w:r w:rsidR="009E104D">
              <w:rPr>
                <w:rFonts w:ascii="Arial" w:hAnsi="Arial" w:cs="Arial"/>
                <w:sz w:val="20"/>
                <w:szCs w:val="20"/>
              </w:rPr>
              <w:t xml:space="preserve"> DORIS</w:t>
            </w:r>
          </w:p>
        </w:tc>
        <w:tc>
          <w:tcPr>
            <w:tcW w:w="1573" w:type="dxa"/>
            <w:vAlign w:val="center"/>
          </w:tcPr>
          <w:p w:rsidR="00645EA2" w:rsidRPr="006F79C9" w:rsidRDefault="00FE2052" w:rsidP="00A96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212-788-8567</w:t>
            </w:r>
          </w:p>
        </w:tc>
        <w:tc>
          <w:tcPr>
            <w:tcW w:w="2927" w:type="dxa"/>
            <w:vAlign w:val="center"/>
          </w:tcPr>
          <w:p w:rsidR="00645EA2" w:rsidRPr="006F79C9" w:rsidRDefault="00FE2052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mbatey@records.nyc.gov</w:t>
            </w:r>
          </w:p>
        </w:tc>
      </w:tr>
      <w:tr w:rsidR="003B288D" w:rsidRPr="006F79C9" w:rsidTr="006F79C9">
        <w:trPr>
          <w:trHeight w:val="530"/>
        </w:trPr>
        <w:tc>
          <w:tcPr>
            <w:tcW w:w="2628" w:type="dxa"/>
            <w:vAlign w:val="center"/>
          </w:tcPr>
          <w:p w:rsidR="003B288D" w:rsidRPr="006F79C9" w:rsidRDefault="00B57FC5" w:rsidP="001829FA">
            <w:pPr>
              <w:rPr>
                <w:rFonts w:ascii="Arial" w:hAnsi="Arial" w:cs="Arial"/>
                <w:sz w:val="20"/>
                <w:szCs w:val="20"/>
              </w:rPr>
            </w:pPr>
            <w:r w:rsidRPr="00B57FC5">
              <w:rPr>
                <w:rFonts w:ascii="Arial" w:hAnsi="Arial" w:cs="Arial"/>
                <w:sz w:val="20"/>
                <w:szCs w:val="20"/>
              </w:rPr>
              <w:t>Ridhdhi Patel</w:t>
            </w:r>
          </w:p>
        </w:tc>
        <w:tc>
          <w:tcPr>
            <w:tcW w:w="2520" w:type="dxa"/>
            <w:vAlign w:val="center"/>
          </w:tcPr>
          <w:p w:rsidR="003B288D" w:rsidRPr="006F79C9" w:rsidRDefault="00FE2052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</w:t>
            </w:r>
            <w:r w:rsidR="00ED66C4">
              <w:rPr>
                <w:rFonts w:ascii="Arial" w:hAnsi="Arial" w:cs="Arial"/>
                <w:sz w:val="20"/>
                <w:szCs w:val="20"/>
              </w:rPr>
              <w:t xml:space="preserve"> Analyst</w:t>
            </w:r>
            <w:r w:rsidR="009E104D">
              <w:rPr>
                <w:rFonts w:ascii="Arial" w:hAnsi="Arial" w:cs="Arial"/>
                <w:sz w:val="20"/>
                <w:szCs w:val="20"/>
              </w:rPr>
              <w:t xml:space="preserve"> DORIS</w:t>
            </w:r>
          </w:p>
        </w:tc>
        <w:tc>
          <w:tcPr>
            <w:tcW w:w="1573" w:type="dxa"/>
            <w:vAlign w:val="center"/>
          </w:tcPr>
          <w:p w:rsidR="003B288D" w:rsidRPr="006F79C9" w:rsidRDefault="00FE2052" w:rsidP="009772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  <w:tc>
          <w:tcPr>
            <w:tcW w:w="2927" w:type="dxa"/>
            <w:vAlign w:val="center"/>
          </w:tcPr>
          <w:p w:rsidR="003B288D" w:rsidRPr="006F79C9" w:rsidRDefault="00FE2052" w:rsidP="003B28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</w:tr>
    </w:tbl>
    <w:p w:rsidR="00F43967" w:rsidRPr="0016287D" w:rsidRDefault="00F43967" w:rsidP="0016287D">
      <w:bookmarkStart w:id="4" w:name="_Toc249178828"/>
    </w:p>
    <w:p w:rsidR="00231765" w:rsidRDefault="00727B49" w:rsidP="00231765">
      <w:pPr>
        <w:pStyle w:val="Heading1"/>
      </w:pPr>
      <w:r w:rsidRPr="003F24E2">
        <w:t>Summary</w:t>
      </w:r>
      <w:bookmarkEnd w:id="4"/>
    </w:p>
    <w:p w:rsidR="00231765" w:rsidRPr="009B6A16" w:rsidRDefault="00231765" w:rsidP="00231765">
      <w:pPr>
        <w:rPr>
          <w:rFonts w:ascii="Arial" w:hAnsi="Arial" w:cs="Arial"/>
        </w:rPr>
      </w:pPr>
    </w:p>
    <w:p w:rsidR="00663D12" w:rsidRPr="005C488B" w:rsidRDefault="005C488B" w:rsidP="00663D12">
      <w:pPr>
        <w:widowControl w:val="0"/>
        <w:spacing w:line="333" w:lineRule="auto"/>
        <w:ind w:left="108" w:right="204"/>
        <w:rPr>
          <w:rFonts w:ascii="Arial" w:eastAsia="Arial" w:hAnsi="Arial" w:cs="Arial"/>
          <w:w w:val="101"/>
          <w:sz w:val="22"/>
          <w:szCs w:val="22"/>
        </w:rPr>
      </w:pPr>
      <w:r w:rsidRPr="005C488B">
        <w:rPr>
          <w:rFonts w:ascii="Arial" w:eastAsia="Arial" w:hAnsi="Arial" w:cs="Arial"/>
          <w:sz w:val="22"/>
          <w:szCs w:val="22"/>
        </w:rPr>
        <w:t>Currently</w:t>
      </w:r>
      <w:r>
        <w:rPr>
          <w:rFonts w:ascii="Arial" w:eastAsia="Arial" w:hAnsi="Arial" w:cs="Arial"/>
          <w:spacing w:val="10"/>
          <w:sz w:val="22"/>
          <w:szCs w:val="22"/>
        </w:rPr>
        <w:t xml:space="preserve">, this process is </w:t>
      </w:r>
      <w:r w:rsidRPr="005C488B">
        <w:rPr>
          <w:rFonts w:ascii="Arial" w:eastAsia="Arial" w:hAnsi="Arial" w:cs="Arial"/>
          <w:sz w:val="22"/>
          <w:szCs w:val="22"/>
        </w:rPr>
        <w:t>done</w:t>
      </w:r>
      <w:r w:rsidRPr="005C488B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manually</w:t>
      </w:r>
      <w:r w:rsidRPr="005C488B"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through</w:t>
      </w:r>
      <w:r w:rsidRPr="005C488B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a</w:t>
      </w:r>
      <w:r w:rsidRPr="005C488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script</w:t>
      </w:r>
      <w:r w:rsidRPr="005C488B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which</w:t>
      </w:r>
      <w:r w:rsidRPr="005C488B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is</w:t>
      </w:r>
      <w:r w:rsidRPr="005C488B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time</w:t>
      </w:r>
      <w:r w:rsidRPr="005C488B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consuming</w:t>
      </w:r>
      <w:r w:rsidRPr="005C488B"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and</w:t>
      </w:r>
      <w:r w:rsidRPr="005C488B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requires</w:t>
      </w:r>
      <w:r w:rsidRPr="005C488B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a</w:t>
      </w:r>
      <w:r w:rsidRPr="005C488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user</w:t>
      </w:r>
      <w:r w:rsidRPr="005C488B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to</w:t>
      </w:r>
      <w:r w:rsidRPr="005C488B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w w:val="101"/>
          <w:sz w:val="22"/>
          <w:szCs w:val="22"/>
        </w:rPr>
        <w:t xml:space="preserve">monitor </w:t>
      </w:r>
      <w:r w:rsidRPr="005C488B">
        <w:rPr>
          <w:rFonts w:ascii="Arial" w:eastAsia="Arial" w:hAnsi="Arial" w:cs="Arial"/>
          <w:sz w:val="22"/>
          <w:szCs w:val="22"/>
        </w:rPr>
        <w:t>the</w:t>
      </w:r>
      <w:r w:rsidRPr="005C488B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progress.</w:t>
      </w:r>
      <w:r w:rsidRPr="005C488B"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Errors</w:t>
      </w:r>
      <w:r w:rsidRPr="005C488B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in</w:t>
      </w:r>
      <w:r w:rsidRPr="005C488B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the</w:t>
      </w:r>
      <w:r w:rsidRPr="005C488B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contact</w:t>
      </w:r>
      <w:r w:rsidRPr="005C488B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list</w:t>
      </w:r>
      <w:r w:rsidRPr="005C488B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(managed</w:t>
      </w:r>
      <w:r w:rsidRPr="005C488B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in</w:t>
      </w:r>
      <w:r w:rsidRPr="005C488B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Excel)</w:t>
      </w:r>
      <w:r w:rsidRPr="005C488B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cause</w:t>
      </w:r>
      <w:r w:rsidRPr="005C488B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duplicates</w:t>
      </w:r>
      <w:r w:rsidRPr="005C488B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and</w:t>
      </w:r>
      <w:r w:rsidRPr="005C488B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triplicates.</w:t>
      </w:r>
      <w:r w:rsidRPr="005C488B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 c</w:t>
      </w:r>
      <w:r w:rsidRPr="005C488B">
        <w:rPr>
          <w:rFonts w:ascii="Arial" w:eastAsia="Arial" w:hAnsi="Arial" w:cs="Arial"/>
          <w:sz w:val="22"/>
          <w:szCs w:val="22"/>
        </w:rPr>
        <w:t>an</w:t>
      </w:r>
      <w:r w:rsidRPr="005C488B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also</w:t>
      </w:r>
      <w:r w:rsidRPr="005C488B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be</w:t>
      </w:r>
      <w:r w:rsidRPr="005C488B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w w:val="101"/>
          <w:sz w:val="22"/>
          <w:szCs w:val="22"/>
        </w:rPr>
        <w:t xml:space="preserve">used </w:t>
      </w:r>
      <w:r w:rsidRPr="005C488B">
        <w:rPr>
          <w:rFonts w:ascii="Arial" w:eastAsia="Arial" w:hAnsi="Arial" w:cs="Arial"/>
          <w:sz w:val="22"/>
          <w:szCs w:val="22"/>
        </w:rPr>
        <w:t>for</w:t>
      </w:r>
      <w:r w:rsidRPr="005C488B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other</w:t>
      </w:r>
      <w:r w:rsidRPr="005C488B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mass</w:t>
      </w:r>
      <w:r w:rsidRPr="005C488B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email</w:t>
      </w:r>
      <w:r w:rsidRPr="005C488B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campaigns</w:t>
      </w:r>
      <w:r w:rsidRPr="005C488B"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such</w:t>
      </w:r>
      <w:r w:rsidRPr="005C488B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as</w:t>
      </w:r>
      <w:r w:rsidRPr="005C488B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compliance</w:t>
      </w:r>
      <w:r w:rsidRPr="005C488B"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w w:val="101"/>
          <w:sz w:val="22"/>
          <w:szCs w:val="22"/>
        </w:rPr>
        <w:t>notifications.</w:t>
      </w:r>
    </w:p>
    <w:p w:rsidR="00663D12" w:rsidRDefault="00CB54B1" w:rsidP="00663D12">
      <w:pPr>
        <w:pStyle w:val="Heading1"/>
      </w:pPr>
      <w:r>
        <w:t xml:space="preserve">Key </w:t>
      </w:r>
      <w:r w:rsidR="00663D12">
        <w:t>Features</w:t>
      </w:r>
    </w:p>
    <w:p w:rsidR="00663D12" w:rsidRDefault="00663D12" w:rsidP="00663D12"/>
    <w:p w:rsidR="00F43967" w:rsidRDefault="00663D12" w:rsidP="003C4AB9">
      <w:pPr>
        <w:rPr>
          <w:rFonts w:ascii="Arial" w:hAnsi="Arial" w:cs="Arial"/>
          <w:sz w:val="22"/>
          <w:szCs w:val="22"/>
        </w:rPr>
      </w:pPr>
      <w:r w:rsidRPr="00663D12">
        <w:rPr>
          <w:rFonts w:ascii="Arial" w:hAnsi="Arial" w:cs="Arial"/>
          <w:sz w:val="22"/>
          <w:szCs w:val="22"/>
        </w:rPr>
        <w:t>The following are the primary project features</w:t>
      </w:r>
    </w:p>
    <w:p w:rsidR="00663D12" w:rsidRDefault="00663D12" w:rsidP="003C4A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663D12" w:rsidRDefault="00663D12" w:rsidP="003C4A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Frontend</w:t>
      </w:r>
    </w:p>
    <w:p w:rsidR="00663D12" w:rsidRDefault="00663D12" w:rsidP="003C4AB9">
      <w:pPr>
        <w:rPr>
          <w:rFonts w:ascii="Arial" w:hAnsi="Arial" w:cs="Arial"/>
          <w:sz w:val="22"/>
          <w:szCs w:val="22"/>
        </w:rPr>
      </w:pPr>
    </w:p>
    <w:p w:rsidR="00663D12" w:rsidRPr="00734FDD" w:rsidRDefault="00663D12" w:rsidP="00663D12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Provide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contact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list</w:t>
      </w:r>
      <w:r w:rsidRPr="00663D12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management</w:t>
      </w:r>
      <w:r w:rsidRPr="00663D12"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features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(add,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edit,</w:t>
      </w:r>
      <w:r w:rsidRPr="00663D12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remove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contacts)</w:t>
      </w:r>
      <w:r w:rsidRPr="00663D12">
        <w:rPr>
          <w:rFonts w:ascii="Arial" w:eastAsia="Arial" w:hAnsi="Arial" w:cs="Arial"/>
          <w:spacing w:val="10"/>
          <w:sz w:val="22"/>
          <w:szCs w:val="22"/>
        </w:rPr>
        <w:t xml:space="preserve"> </w:t>
      </w:r>
    </w:p>
    <w:p w:rsidR="00DE5F1C" w:rsidRPr="00663D12" w:rsidRDefault="00DE5F1C" w:rsidP="00734FDD">
      <w:pPr>
        <w:pStyle w:val="ListParagraph"/>
        <w:widowControl w:val="0"/>
        <w:numPr>
          <w:ilvl w:val="1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>
        <w:rPr>
          <w:rFonts w:ascii="Arial" w:eastAsia="Arial" w:hAnsi="Arial" w:cs="Arial"/>
          <w:spacing w:val="10"/>
          <w:sz w:val="22"/>
          <w:szCs w:val="22"/>
        </w:rPr>
        <w:lastRenderedPageBreak/>
        <w:t>Includes the ability to manage multiple contact lists</w:t>
      </w:r>
    </w:p>
    <w:p w:rsidR="00663D12" w:rsidRPr="00663D12" w:rsidRDefault="00663D12" w:rsidP="00663D12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Allow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design</w:t>
      </w:r>
      <w:r w:rsidRPr="00663D12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of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DE5F1C">
        <w:rPr>
          <w:rFonts w:ascii="Arial" w:eastAsia="Arial" w:hAnsi="Arial" w:cs="Arial"/>
          <w:w w:val="101"/>
          <w:sz w:val="22"/>
          <w:szCs w:val="22"/>
        </w:rPr>
        <w:t>emails</w:t>
      </w:r>
      <w:r w:rsidRPr="00663D12">
        <w:rPr>
          <w:rFonts w:ascii="Arial" w:eastAsia="Arial" w:hAnsi="Arial" w:cs="Arial"/>
          <w:w w:val="101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in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application</w:t>
      </w:r>
      <w:r w:rsidRPr="00663D12"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(WYSYWIG</w:t>
      </w:r>
      <w:r w:rsidRPr="00663D12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Editor)</w:t>
      </w:r>
      <w:r w:rsidRPr="00663D12">
        <w:rPr>
          <w:rFonts w:ascii="Arial" w:eastAsia="Arial" w:hAnsi="Arial" w:cs="Arial"/>
          <w:spacing w:val="7"/>
          <w:sz w:val="22"/>
          <w:szCs w:val="22"/>
        </w:rPr>
        <w:t xml:space="preserve"> </w:t>
      </w:r>
    </w:p>
    <w:p w:rsidR="00663D12" w:rsidRPr="00663D12" w:rsidRDefault="00663D12" w:rsidP="00663D12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Allow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upload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of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HTML</w:t>
      </w:r>
      <w:r w:rsidRPr="00663D12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template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in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application</w:t>
      </w:r>
      <w:r w:rsidRPr="00663D12">
        <w:rPr>
          <w:rFonts w:ascii="Arial" w:eastAsia="Arial" w:hAnsi="Arial" w:cs="Arial"/>
          <w:spacing w:val="12"/>
          <w:sz w:val="22"/>
          <w:szCs w:val="22"/>
        </w:rPr>
        <w:t xml:space="preserve"> </w:t>
      </w:r>
    </w:p>
    <w:p w:rsidR="00663D12" w:rsidRDefault="00663D12" w:rsidP="00663D12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Allow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="00DE5F1C">
        <w:rPr>
          <w:rFonts w:ascii="Arial" w:eastAsia="Arial" w:hAnsi="Arial" w:cs="Arial"/>
          <w:sz w:val="22"/>
          <w:szCs w:val="22"/>
        </w:rPr>
        <w:t>emails</w:t>
      </w:r>
      <w:r w:rsidR="00DE5F1C" w:rsidRPr="00663D12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to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be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w w:val="101"/>
          <w:sz w:val="22"/>
          <w:szCs w:val="22"/>
        </w:rPr>
        <w:t xml:space="preserve">sent </w:t>
      </w:r>
      <w:r w:rsidRPr="00663D12">
        <w:rPr>
          <w:rFonts w:ascii="Arial" w:eastAsia="Arial" w:hAnsi="Arial" w:cs="Arial"/>
          <w:sz w:val="22"/>
          <w:szCs w:val="22"/>
        </w:rPr>
        <w:t>out</w:t>
      </w:r>
      <w:r w:rsidRPr="00663D12">
        <w:rPr>
          <w:rFonts w:ascii="Arial" w:eastAsia="Arial" w:hAnsi="Arial" w:cs="Arial"/>
          <w:spacing w:val="4"/>
          <w:sz w:val="22"/>
          <w:szCs w:val="22"/>
        </w:rPr>
        <w:t xml:space="preserve"> </w:t>
      </w:r>
    </w:p>
    <w:p w:rsidR="00663D12" w:rsidRPr="00663D12" w:rsidRDefault="00663D12" w:rsidP="00663D12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Store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newsletter</w:t>
      </w:r>
      <w:r w:rsidRPr="00663D12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statistics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(delivery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success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/</w:t>
      </w:r>
      <w:r w:rsidRPr="00663D12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failures)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</w:p>
    <w:p w:rsidR="00663D12" w:rsidRPr="00CA0040" w:rsidRDefault="00663D12" w:rsidP="00663D12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Ability</w:t>
      </w:r>
      <w:r w:rsidRPr="00663D12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to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provide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attachments</w:t>
      </w:r>
      <w:r w:rsidRPr="00663D12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="00CB54B1">
        <w:rPr>
          <w:rFonts w:ascii="Arial" w:eastAsia="Arial" w:hAnsi="Arial" w:cs="Arial"/>
          <w:sz w:val="22"/>
          <w:szCs w:val="22"/>
        </w:rPr>
        <w:t>(</w:t>
      </w:r>
      <w:r w:rsidRPr="00663D12">
        <w:rPr>
          <w:rFonts w:ascii="Arial" w:eastAsia="Arial" w:hAnsi="Arial" w:cs="Arial"/>
          <w:sz w:val="22"/>
          <w:szCs w:val="22"/>
        </w:rPr>
        <w:t>custom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or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w w:val="101"/>
          <w:sz w:val="22"/>
          <w:szCs w:val="22"/>
        </w:rPr>
        <w:t>single</w:t>
      </w:r>
      <w:r w:rsidR="00CA0040">
        <w:rPr>
          <w:rFonts w:ascii="Arial" w:eastAsia="Arial" w:hAnsi="Arial" w:cs="Arial"/>
          <w:w w:val="101"/>
          <w:sz w:val="22"/>
          <w:szCs w:val="22"/>
        </w:rPr>
        <w:t xml:space="preserve"> </w:t>
      </w:r>
      <w:r w:rsidR="00CB54B1">
        <w:rPr>
          <w:rFonts w:ascii="Arial" w:eastAsia="Arial" w:hAnsi="Arial" w:cs="Arial"/>
          <w:w w:val="101"/>
          <w:sz w:val="22"/>
          <w:szCs w:val="22"/>
        </w:rPr>
        <w:t>attachment)</w:t>
      </w:r>
    </w:p>
    <w:p w:rsidR="00CA0040" w:rsidRDefault="00CA0040" w:rsidP="00CA0040">
      <w:pPr>
        <w:widowControl w:val="0"/>
        <w:spacing w:line="333" w:lineRule="auto"/>
        <w:ind w:right="242"/>
        <w:jc w:val="both"/>
        <w:rPr>
          <w:rFonts w:ascii="Arial" w:eastAsia="Arial" w:hAnsi="Arial" w:cs="Arial"/>
          <w:sz w:val="22"/>
          <w:szCs w:val="22"/>
        </w:rPr>
      </w:pPr>
    </w:p>
    <w:p w:rsidR="00CA0040" w:rsidRDefault="00CA0040" w:rsidP="00CA0040">
      <w:pPr>
        <w:widowControl w:val="0"/>
        <w:spacing w:line="333" w:lineRule="auto"/>
        <w:ind w:right="24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Backend</w:t>
      </w:r>
    </w:p>
    <w:p w:rsidR="00CA0040" w:rsidRPr="00CA0040" w:rsidRDefault="00CA0040" w:rsidP="00CA0040">
      <w:pPr>
        <w:pStyle w:val="ListParagraph"/>
        <w:numPr>
          <w:ilvl w:val="0"/>
          <w:numId w:val="18"/>
        </w:numPr>
        <w:spacing w:line="333" w:lineRule="auto"/>
        <w:ind w:right="62"/>
        <w:rPr>
          <w:rFonts w:ascii="Arial" w:eastAsia="Arial" w:hAnsi="Arial" w:cs="Arial"/>
        </w:rPr>
      </w:pPr>
      <w:r w:rsidRPr="00CA0040">
        <w:rPr>
          <w:rFonts w:ascii="Arial" w:eastAsia="Arial" w:hAnsi="Arial" w:cs="Arial"/>
          <w:sz w:val="22"/>
          <w:szCs w:val="22"/>
        </w:rPr>
        <w:t>Login</w:t>
      </w:r>
      <w:r w:rsidRPr="00CA0040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with</w:t>
      </w:r>
      <w:r w:rsidRPr="00CA0040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NYC.ID</w:t>
      </w:r>
      <w:r w:rsidRPr="00CA0040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="00DE5F1C">
        <w:rPr>
          <w:rFonts w:ascii="Arial" w:eastAsia="Arial" w:hAnsi="Arial" w:cs="Arial"/>
          <w:spacing w:val="8"/>
          <w:sz w:val="22"/>
          <w:szCs w:val="22"/>
        </w:rPr>
        <w:t>(SAML 2.0 Identity Provider)</w:t>
      </w:r>
    </w:p>
    <w:p w:rsidR="00CA0040" w:rsidRPr="00CA0040" w:rsidRDefault="00CA0040" w:rsidP="00CA0040">
      <w:pPr>
        <w:pStyle w:val="ListParagraph"/>
        <w:numPr>
          <w:ilvl w:val="0"/>
          <w:numId w:val="18"/>
        </w:numPr>
        <w:spacing w:line="333" w:lineRule="auto"/>
        <w:ind w:right="62"/>
        <w:rPr>
          <w:rFonts w:ascii="Arial" w:eastAsia="Arial" w:hAnsi="Arial" w:cs="Arial"/>
        </w:rPr>
      </w:pPr>
      <w:r w:rsidRPr="00CA0040">
        <w:rPr>
          <w:rFonts w:ascii="Arial" w:eastAsia="Arial" w:hAnsi="Arial" w:cs="Arial"/>
          <w:sz w:val="22"/>
          <w:szCs w:val="22"/>
        </w:rPr>
        <w:t>Permissions</w:t>
      </w:r>
      <w:r w:rsidRPr="00CA0040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for</w:t>
      </w:r>
      <w:r w:rsidRPr="00CA0040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sending,</w:t>
      </w:r>
      <w:r w:rsidRPr="00CA0040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managing</w:t>
      </w:r>
      <w:r w:rsidRPr="00CA0040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contact</w:t>
      </w:r>
      <w:r w:rsidRPr="00CA0040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list,</w:t>
      </w:r>
      <w:r w:rsidRPr="00CA0040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and</w:t>
      </w:r>
      <w:r w:rsidRPr="00CA0040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editing</w:t>
      </w:r>
      <w:r w:rsidRPr="00CA0040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/</w:t>
      </w:r>
      <w:r w:rsidRPr="00CA004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w w:val="101"/>
          <w:sz w:val="22"/>
          <w:szCs w:val="22"/>
        </w:rPr>
        <w:t>creating newsletters</w:t>
      </w:r>
    </w:p>
    <w:p w:rsidR="00663D12" w:rsidRPr="009B6A16" w:rsidRDefault="00663D12" w:rsidP="003C4AB9">
      <w:pPr>
        <w:rPr>
          <w:rFonts w:ascii="Arial" w:hAnsi="Arial" w:cs="Arial"/>
          <w:sz w:val="22"/>
          <w:szCs w:val="22"/>
        </w:rPr>
      </w:pPr>
    </w:p>
    <w:p w:rsidR="00BB76BC" w:rsidRDefault="00BB76BC" w:rsidP="00BB76BC">
      <w:pPr>
        <w:pStyle w:val="Heading1"/>
      </w:pPr>
      <w:r>
        <w:t>Project Implementation</w:t>
      </w:r>
    </w:p>
    <w:p w:rsidR="00BB76BC" w:rsidRPr="00BB76BC" w:rsidRDefault="00BB76BC" w:rsidP="00BB76BC"/>
    <w:p w:rsidR="00BB76BC" w:rsidRPr="00734FDD" w:rsidRDefault="00BB76BC" w:rsidP="00BB76BC">
      <w:pPr>
        <w:rPr>
          <w:rFonts w:ascii="Arial" w:hAnsi="Arial" w:cs="Arial"/>
          <w:b/>
          <w:bCs/>
          <w:sz w:val="22"/>
          <w:szCs w:val="22"/>
        </w:rPr>
      </w:pPr>
      <w:r w:rsidRPr="00734FDD">
        <w:rPr>
          <w:rFonts w:ascii="Arial" w:hAnsi="Arial" w:cs="Arial"/>
          <w:b/>
          <w:bCs/>
          <w:sz w:val="22"/>
          <w:szCs w:val="22"/>
        </w:rPr>
        <w:t>Research</w:t>
      </w:r>
    </w:p>
    <w:p w:rsidR="00BB76BC" w:rsidRDefault="00BB76BC" w:rsidP="00BB76BC">
      <w:pPr>
        <w:rPr>
          <w:rFonts w:ascii="Arial" w:hAnsi="Arial" w:cs="Arial"/>
          <w:sz w:val="22"/>
          <w:szCs w:val="22"/>
        </w:rPr>
      </w:pPr>
    </w:p>
    <w:p w:rsidR="00BB76BC" w:rsidRDefault="00BB76BC" w:rsidP="00BB76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NYU team will initially conduct research to assess possible </w:t>
      </w:r>
      <w:r w:rsidR="00DE5F1C">
        <w:rPr>
          <w:rFonts w:ascii="Arial" w:hAnsi="Arial" w:cs="Arial"/>
          <w:sz w:val="22"/>
          <w:szCs w:val="22"/>
        </w:rPr>
        <w:t xml:space="preserve">open-source applications </w:t>
      </w:r>
      <w:r>
        <w:rPr>
          <w:rFonts w:ascii="Arial" w:hAnsi="Arial" w:cs="Arial"/>
          <w:sz w:val="22"/>
          <w:szCs w:val="22"/>
        </w:rPr>
        <w:t xml:space="preserve">that could be utilized or customized to meet the requirements </w:t>
      </w:r>
      <w:r w:rsidR="00DE5F1C">
        <w:rPr>
          <w:rFonts w:ascii="Arial" w:hAnsi="Arial" w:cs="Arial"/>
          <w:sz w:val="22"/>
          <w:szCs w:val="22"/>
        </w:rPr>
        <w:t xml:space="preserve">(functional and technical) </w:t>
      </w:r>
      <w:r>
        <w:rPr>
          <w:rFonts w:ascii="Arial" w:hAnsi="Arial" w:cs="Arial"/>
          <w:sz w:val="22"/>
          <w:szCs w:val="22"/>
        </w:rPr>
        <w:t>of</w:t>
      </w:r>
      <w:r w:rsidR="0029696C">
        <w:rPr>
          <w:rFonts w:ascii="Arial" w:hAnsi="Arial" w:cs="Arial"/>
          <w:sz w:val="22"/>
          <w:szCs w:val="22"/>
        </w:rPr>
        <w:t xml:space="preserve"> the project.  </w:t>
      </w:r>
      <w:r>
        <w:rPr>
          <w:rFonts w:ascii="Arial" w:hAnsi="Arial" w:cs="Arial"/>
          <w:sz w:val="22"/>
          <w:szCs w:val="22"/>
        </w:rPr>
        <w:t>This will result in a summary assessment of the available applications assessing their strengths and weaknesses vis-a-vis the required project features.</w:t>
      </w:r>
    </w:p>
    <w:p w:rsidR="00BB76BC" w:rsidRDefault="00BB76BC" w:rsidP="00BB76BC">
      <w:pPr>
        <w:rPr>
          <w:rFonts w:ascii="Arial" w:hAnsi="Arial" w:cs="Arial"/>
          <w:sz w:val="22"/>
          <w:szCs w:val="22"/>
        </w:rPr>
      </w:pPr>
    </w:p>
    <w:p w:rsidR="00BB76BC" w:rsidRPr="00734FDD" w:rsidRDefault="00BB76BC" w:rsidP="00BB76BC">
      <w:pPr>
        <w:rPr>
          <w:rFonts w:ascii="Arial" w:hAnsi="Arial" w:cs="Arial"/>
          <w:b/>
          <w:bCs/>
          <w:sz w:val="22"/>
          <w:szCs w:val="22"/>
        </w:rPr>
      </w:pPr>
      <w:r w:rsidRPr="00734FDD">
        <w:rPr>
          <w:rFonts w:ascii="Arial" w:hAnsi="Arial" w:cs="Arial"/>
          <w:b/>
          <w:bCs/>
          <w:sz w:val="22"/>
          <w:szCs w:val="22"/>
        </w:rPr>
        <w:t>Development</w:t>
      </w:r>
    </w:p>
    <w:p w:rsidR="00BB76BC" w:rsidRDefault="00BB76BC" w:rsidP="00BB76BC">
      <w:pPr>
        <w:rPr>
          <w:rFonts w:ascii="Arial" w:hAnsi="Arial" w:cs="Arial"/>
          <w:sz w:val="22"/>
          <w:szCs w:val="22"/>
        </w:rPr>
      </w:pPr>
    </w:p>
    <w:p w:rsidR="00BB76BC" w:rsidRDefault="00BB76BC" w:rsidP="00BB76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Depending</w:t>
      </w:r>
      <w:r w:rsidR="0029696C">
        <w:rPr>
          <w:rFonts w:ascii="Arial" w:hAnsi="Arial" w:cs="Arial"/>
          <w:sz w:val="22"/>
          <w:szCs w:val="22"/>
        </w:rPr>
        <w:t xml:space="preserve"> up</w:t>
      </w:r>
      <w:r>
        <w:rPr>
          <w:rFonts w:ascii="Arial" w:hAnsi="Arial" w:cs="Arial"/>
          <w:sz w:val="22"/>
          <w:szCs w:val="22"/>
        </w:rPr>
        <w:t>on the result of the research, the team will work on the customization of the recommended platform or the original development of an application to meet the needs of the project.</w:t>
      </w:r>
    </w:p>
    <w:p w:rsidR="00BB76BC" w:rsidRDefault="00BB76BC" w:rsidP="00BB76BC">
      <w:pPr>
        <w:rPr>
          <w:rFonts w:ascii="Arial" w:hAnsi="Arial" w:cs="Arial"/>
          <w:sz w:val="22"/>
          <w:szCs w:val="22"/>
        </w:rPr>
      </w:pPr>
    </w:p>
    <w:p w:rsidR="00BB76BC" w:rsidRPr="00734FDD" w:rsidRDefault="00BB76BC" w:rsidP="00BB76BC">
      <w:pPr>
        <w:rPr>
          <w:rFonts w:ascii="Arial" w:hAnsi="Arial" w:cs="Arial"/>
          <w:b/>
          <w:bCs/>
          <w:sz w:val="22"/>
          <w:szCs w:val="22"/>
        </w:rPr>
      </w:pPr>
      <w:r w:rsidRPr="00734FDD">
        <w:rPr>
          <w:rFonts w:ascii="Arial" w:hAnsi="Arial" w:cs="Arial"/>
          <w:b/>
          <w:bCs/>
          <w:sz w:val="22"/>
          <w:szCs w:val="22"/>
        </w:rPr>
        <w:t>Timeframe</w:t>
      </w:r>
    </w:p>
    <w:p w:rsidR="00BB76BC" w:rsidRDefault="00BB76BC" w:rsidP="00BB76BC">
      <w:pPr>
        <w:rPr>
          <w:rFonts w:ascii="Arial" w:hAnsi="Arial" w:cs="Arial"/>
          <w:sz w:val="22"/>
          <w:szCs w:val="22"/>
        </w:rPr>
      </w:pPr>
    </w:p>
    <w:p w:rsidR="00BB76BC" w:rsidRPr="00BB76BC" w:rsidRDefault="00BB76BC" w:rsidP="00BB76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approximate timeframe for implementing the project will be 12 week</w:t>
      </w:r>
      <w:r w:rsidR="0029696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  This will be further determined by the required development work based on the research.</w:t>
      </w:r>
    </w:p>
    <w:p w:rsidR="00BB76BC" w:rsidRPr="00BB76BC" w:rsidRDefault="00BB76BC" w:rsidP="00BB76BC"/>
    <w:p w:rsidR="00EA7559" w:rsidRDefault="00EA7559" w:rsidP="00EA7559">
      <w:pPr>
        <w:pStyle w:val="Heading1"/>
      </w:pPr>
      <w:bookmarkStart w:id="5" w:name="OLE_LINK1"/>
      <w:bookmarkStart w:id="6" w:name="OLE_LINK2"/>
      <w:r>
        <w:t>Technical Requirements</w:t>
      </w:r>
    </w:p>
    <w:bookmarkEnd w:id="5"/>
    <w:bookmarkEnd w:id="6"/>
    <w:p w:rsidR="00EA7559" w:rsidRDefault="00EA7559" w:rsidP="00EA7559"/>
    <w:p w:rsidR="00EA7559" w:rsidRDefault="00EA7559" w:rsidP="00EA7559">
      <w:pPr>
        <w:rPr>
          <w:rFonts w:ascii="Arial" w:hAnsi="Arial" w:cs="Arial"/>
          <w:sz w:val="22"/>
          <w:szCs w:val="22"/>
        </w:rPr>
      </w:pPr>
      <w:r w:rsidRPr="00EA7559">
        <w:rPr>
          <w:rFonts w:ascii="Arial" w:hAnsi="Arial" w:cs="Arial"/>
          <w:sz w:val="22"/>
          <w:szCs w:val="22"/>
        </w:rPr>
        <w:t xml:space="preserve">The </w:t>
      </w:r>
      <w:r w:rsidR="00C446F9">
        <w:rPr>
          <w:rFonts w:ascii="Arial" w:hAnsi="Arial" w:cs="Arial"/>
          <w:sz w:val="22"/>
          <w:szCs w:val="22"/>
        </w:rPr>
        <w:t>solution</w:t>
      </w:r>
      <w:r w:rsidR="00C446F9" w:rsidRPr="00EA7559">
        <w:rPr>
          <w:rFonts w:ascii="Arial" w:hAnsi="Arial" w:cs="Arial"/>
          <w:sz w:val="22"/>
          <w:szCs w:val="22"/>
        </w:rPr>
        <w:t xml:space="preserve"> </w:t>
      </w:r>
      <w:r w:rsidR="00C446F9">
        <w:rPr>
          <w:rFonts w:ascii="Arial" w:hAnsi="Arial" w:cs="Arial"/>
          <w:sz w:val="22"/>
          <w:szCs w:val="22"/>
        </w:rPr>
        <w:t>should support the following application stack</w:t>
      </w:r>
      <w:r>
        <w:rPr>
          <w:rFonts w:ascii="Arial" w:hAnsi="Arial" w:cs="Arial"/>
          <w:sz w:val="22"/>
          <w:szCs w:val="22"/>
        </w:rPr>
        <w:t>.</w:t>
      </w:r>
    </w:p>
    <w:p w:rsidR="00EA7559" w:rsidRDefault="00EA7559" w:rsidP="00EA7559">
      <w:pPr>
        <w:rPr>
          <w:rFonts w:ascii="Arial" w:hAnsi="Arial" w:cs="Arial"/>
          <w:sz w:val="22"/>
          <w:szCs w:val="22"/>
        </w:rPr>
      </w:pPr>
    </w:p>
    <w:p w:rsidR="00EA7559" w:rsidRDefault="00C446F9" w:rsidP="00EA755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CentOS / RHEL 7</w:t>
      </w:r>
    </w:p>
    <w:p w:rsidR="00C446F9" w:rsidRDefault="00C446F9" w:rsidP="00C446F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Python 3.6</w:t>
      </w:r>
    </w:p>
    <w:p w:rsidR="00C446F9" w:rsidRDefault="00C446F9" w:rsidP="00C446F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MySQL or PostgreSQL (for relational) OR MongoDB (for document databases)</w:t>
      </w:r>
    </w:p>
    <w:p w:rsidR="00C446F9" w:rsidRDefault="00C446F9" w:rsidP="00C446F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ElasticSearch or Apache Solr (if required)</w:t>
      </w:r>
    </w:p>
    <w:p w:rsidR="00C446F9" w:rsidRDefault="00C446F9" w:rsidP="00C446F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Redis (if required)</w:t>
      </w:r>
    </w:p>
    <w:p w:rsidR="00C446F9" w:rsidRDefault="00C446F9" w:rsidP="00C446F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Flask or Django for development</w:t>
      </w:r>
    </w:p>
    <w:p w:rsidR="00C446F9" w:rsidRPr="00734FDD" w:rsidRDefault="00C446F9" w:rsidP="00C446F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Nginx</w:t>
      </w:r>
    </w:p>
    <w:p w:rsidR="00EA7559" w:rsidRDefault="00EA7559" w:rsidP="00EA7559">
      <w:pPr>
        <w:rPr>
          <w:rFonts w:ascii="Arial" w:hAnsi="Arial" w:cs="Arial"/>
          <w:sz w:val="22"/>
          <w:szCs w:val="22"/>
        </w:rPr>
      </w:pPr>
    </w:p>
    <w:p w:rsidR="00EA7559" w:rsidRDefault="00EA7559" w:rsidP="00EA75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Interns should have the following technical experience.</w:t>
      </w:r>
    </w:p>
    <w:p w:rsidR="00EA7559" w:rsidRDefault="00EA7559" w:rsidP="00EA7559">
      <w:pPr>
        <w:rPr>
          <w:rFonts w:ascii="Arial" w:hAnsi="Arial" w:cs="Arial"/>
          <w:sz w:val="22"/>
          <w:szCs w:val="22"/>
        </w:rPr>
      </w:pPr>
    </w:p>
    <w:p w:rsidR="00C446F9" w:rsidRPr="00734FDD" w:rsidRDefault="00C446F9" w:rsidP="00734FDD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734FDD">
        <w:rPr>
          <w:rFonts w:ascii="Arial" w:hAnsi="Arial" w:cs="Arial"/>
          <w:sz w:val="22"/>
          <w:szCs w:val="22"/>
        </w:rPr>
        <w:t>Experience using Python for backend web development</w:t>
      </w:r>
    </w:p>
    <w:p w:rsidR="00C446F9" w:rsidRPr="00734FDD" w:rsidRDefault="00C446F9" w:rsidP="00734FDD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734FDD">
        <w:rPr>
          <w:rFonts w:ascii="Arial" w:hAnsi="Arial" w:cs="Arial"/>
          <w:sz w:val="22"/>
          <w:szCs w:val="22"/>
        </w:rPr>
        <w:t>Experience using HTML, Javascript and CSS for frontend development</w:t>
      </w:r>
    </w:p>
    <w:p w:rsidR="00C446F9" w:rsidRDefault="00C446F9" w:rsidP="00C446F9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734FDD">
        <w:rPr>
          <w:rFonts w:ascii="Arial" w:hAnsi="Arial" w:cs="Arial"/>
          <w:sz w:val="22"/>
          <w:szCs w:val="22"/>
        </w:rPr>
        <w:t>Database Experience (at least 1 course utilizing databases)</w:t>
      </w:r>
    </w:p>
    <w:p w:rsidR="00C446F9" w:rsidRDefault="00C446F9" w:rsidP="00C446F9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using Flask or Django is a plus</w:t>
      </w:r>
    </w:p>
    <w:p w:rsidR="00C446F9" w:rsidRPr="00734FDD" w:rsidRDefault="00C446F9" w:rsidP="00734FDD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Basic experience using Linux to run an application</w:t>
      </w:r>
      <w:r w:rsidRPr="00C446F9" w:rsidDel="00C446F9">
        <w:rPr>
          <w:sz w:val="22"/>
          <w:szCs w:val="22"/>
        </w:rPr>
        <w:t xml:space="preserve"> </w:t>
      </w:r>
    </w:p>
    <w:p w:rsidR="00C446F9" w:rsidRDefault="00C446F9" w:rsidP="00734FDD">
      <w:bookmarkStart w:id="7" w:name="_GoBack"/>
      <w:bookmarkEnd w:id="7"/>
    </w:p>
    <w:p w:rsidR="00C446F9" w:rsidRDefault="00C446F9" w:rsidP="00C446F9">
      <w:pPr>
        <w:pStyle w:val="Heading1"/>
      </w:pPr>
      <w:r>
        <w:t>Additional Resources</w:t>
      </w:r>
    </w:p>
    <w:p w:rsidR="00C446F9" w:rsidRDefault="00C446F9" w:rsidP="00C446F9"/>
    <w:p w:rsidR="00C446F9" w:rsidRDefault="00C446F9" w:rsidP="00C446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NYC.ID - </w:t>
      </w:r>
      <w:hyperlink r:id="rId8" w:history="1">
        <w:r w:rsidRPr="001408F7">
          <w:rPr>
            <w:rStyle w:val="Hyperlink"/>
            <w:rFonts w:ascii="Arial" w:hAnsi="Arial" w:cs="Arial"/>
            <w:sz w:val="22"/>
            <w:szCs w:val="22"/>
          </w:rPr>
          <w:t>https://www1.nyc.gov/assets/nyc4d/html/services-nycid/nycid.shtml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:rsidR="00C446F9" w:rsidRDefault="00C446F9" w:rsidP="00C446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Flask - </w:t>
      </w:r>
      <w:hyperlink r:id="rId9" w:history="1">
        <w:r w:rsidRPr="001408F7">
          <w:rPr>
            <w:rStyle w:val="Hyperlink"/>
            <w:rFonts w:ascii="Arial" w:hAnsi="Arial" w:cs="Arial"/>
            <w:sz w:val="22"/>
            <w:szCs w:val="22"/>
          </w:rPr>
          <w:t>https://flask.palletsprojects.com/en/1.1.x/</w:t>
        </w:r>
      </w:hyperlink>
    </w:p>
    <w:p w:rsidR="00C446F9" w:rsidRPr="00734FDD" w:rsidRDefault="00C446F9" w:rsidP="00734FDD">
      <w:pPr>
        <w:rPr>
          <w:rFonts w:ascii="Arial" w:hAnsi="Arial" w:cs="Arial"/>
          <w:sz w:val="22"/>
          <w:szCs w:val="22"/>
          <w:lang w:val="es-ES_tradnl"/>
        </w:rPr>
      </w:pPr>
      <w:r w:rsidRPr="00734FDD">
        <w:rPr>
          <w:rFonts w:ascii="Arial" w:hAnsi="Arial" w:cs="Arial"/>
          <w:sz w:val="22"/>
          <w:szCs w:val="22"/>
          <w:lang w:val="es-ES_tradnl"/>
        </w:rPr>
        <w:t>Django - https://docs.djangoproject.com/en/2.2/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2D6E0A" w:rsidRPr="00734FDD" w:rsidRDefault="002D6E0A" w:rsidP="00734FDD">
      <w:pPr>
        <w:rPr>
          <w:lang w:val="es-ES_tradnl"/>
        </w:rPr>
      </w:pPr>
    </w:p>
    <w:sectPr w:rsidR="002D6E0A" w:rsidRPr="00734FDD" w:rsidSect="00C963E8">
      <w:footerReference w:type="even" r:id="rId10"/>
      <w:footerReference w:type="default" r:id="rId11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B10" w:rsidRDefault="008B0B10" w:rsidP="00A40564">
      <w:r>
        <w:separator/>
      </w:r>
    </w:p>
  </w:endnote>
  <w:endnote w:type="continuationSeparator" w:id="0">
    <w:p w:rsidR="008B0B10" w:rsidRDefault="008B0B10" w:rsidP="00A40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0F5" w:rsidRDefault="000070F5" w:rsidP="005B03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70F5" w:rsidRDefault="000070F5" w:rsidP="005B03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0F5" w:rsidRDefault="000070F5" w:rsidP="005B03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4FDD">
      <w:rPr>
        <w:rStyle w:val="PageNumber"/>
        <w:noProof/>
      </w:rPr>
      <w:t>4</w:t>
    </w:r>
    <w:r>
      <w:rPr>
        <w:rStyle w:val="PageNumber"/>
      </w:rPr>
      <w:fldChar w:fldCharType="end"/>
    </w:r>
  </w:p>
  <w:p w:rsidR="000070F5" w:rsidRDefault="000070F5" w:rsidP="005B03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B10" w:rsidRDefault="008B0B10" w:rsidP="00A40564">
      <w:r>
        <w:separator/>
      </w:r>
    </w:p>
  </w:footnote>
  <w:footnote w:type="continuationSeparator" w:id="0">
    <w:p w:rsidR="008B0B10" w:rsidRDefault="008B0B10" w:rsidP="00A40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8CE"/>
    <w:multiLevelType w:val="hybridMultilevel"/>
    <w:tmpl w:val="F43C27E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F7956"/>
    <w:multiLevelType w:val="hybridMultilevel"/>
    <w:tmpl w:val="6046B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A1622D"/>
    <w:multiLevelType w:val="hybridMultilevel"/>
    <w:tmpl w:val="7320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6397D"/>
    <w:multiLevelType w:val="hybridMultilevel"/>
    <w:tmpl w:val="D42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F7E64"/>
    <w:multiLevelType w:val="hybridMultilevel"/>
    <w:tmpl w:val="C1CC5100"/>
    <w:lvl w:ilvl="0" w:tplc="ADE260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D59EF"/>
    <w:multiLevelType w:val="hybridMultilevel"/>
    <w:tmpl w:val="ED1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F47B0"/>
    <w:multiLevelType w:val="hybridMultilevel"/>
    <w:tmpl w:val="7B16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A0C9A"/>
    <w:multiLevelType w:val="hybridMultilevel"/>
    <w:tmpl w:val="EDD6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30312"/>
    <w:multiLevelType w:val="hybridMultilevel"/>
    <w:tmpl w:val="0DF6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63095"/>
    <w:multiLevelType w:val="multilevel"/>
    <w:tmpl w:val="4FDE7B4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096"/>
        </w:tabs>
        <w:ind w:left="309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03017EF"/>
    <w:multiLevelType w:val="hybridMultilevel"/>
    <w:tmpl w:val="DA54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96DE2"/>
    <w:multiLevelType w:val="hybridMultilevel"/>
    <w:tmpl w:val="8C68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C1164"/>
    <w:multiLevelType w:val="hybridMultilevel"/>
    <w:tmpl w:val="DF5C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566ED"/>
    <w:multiLevelType w:val="hybridMultilevel"/>
    <w:tmpl w:val="E4508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F02906"/>
    <w:multiLevelType w:val="hybridMultilevel"/>
    <w:tmpl w:val="B6B6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85E4A"/>
    <w:multiLevelType w:val="hybridMultilevel"/>
    <w:tmpl w:val="2842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35430"/>
    <w:multiLevelType w:val="hybridMultilevel"/>
    <w:tmpl w:val="F97E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90F13"/>
    <w:multiLevelType w:val="hybridMultilevel"/>
    <w:tmpl w:val="DD2EB126"/>
    <w:lvl w:ilvl="0" w:tplc="B2B43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84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3CE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0F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FAD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60B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88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009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0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9993315"/>
    <w:multiLevelType w:val="hybridMultilevel"/>
    <w:tmpl w:val="C1045524"/>
    <w:lvl w:ilvl="0" w:tplc="ADE2609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D6431"/>
    <w:multiLevelType w:val="hybridMultilevel"/>
    <w:tmpl w:val="B0B8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7"/>
  </w:num>
  <w:num w:numId="5">
    <w:abstractNumId w:val="19"/>
  </w:num>
  <w:num w:numId="6">
    <w:abstractNumId w:val="18"/>
  </w:num>
  <w:num w:numId="7">
    <w:abstractNumId w:val="15"/>
  </w:num>
  <w:num w:numId="8">
    <w:abstractNumId w:val="0"/>
  </w:num>
  <w:num w:numId="9">
    <w:abstractNumId w:val="6"/>
  </w:num>
  <w:num w:numId="10">
    <w:abstractNumId w:val="12"/>
  </w:num>
  <w:num w:numId="11">
    <w:abstractNumId w:val="9"/>
  </w:num>
  <w:num w:numId="12">
    <w:abstractNumId w:val="14"/>
  </w:num>
  <w:num w:numId="13">
    <w:abstractNumId w:val="16"/>
  </w:num>
  <w:num w:numId="14">
    <w:abstractNumId w:val="9"/>
    <w:lvlOverride w:ilvl="0">
      <w:startOverride w:val="6"/>
    </w:lvlOverride>
  </w:num>
  <w:num w:numId="15">
    <w:abstractNumId w:val="11"/>
  </w:num>
  <w:num w:numId="16">
    <w:abstractNumId w:val="13"/>
  </w:num>
  <w:num w:numId="17">
    <w:abstractNumId w:val="3"/>
  </w:num>
  <w:num w:numId="18">
    <w:abstractNumId w:val="10"/>
  </w:num>
  <w:num w:numId="19">
    <w:abstractNumId w:val="2"/>
  </w:num>
  <w:num w:numId="20">
    <w:abstractNumId w:val="1"/>
  </w:num>
  <w:num w:numId="21">
    <w:abstractNumId w:val="5"/>
  </w:num>
  <w:num w:numId="2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8C"/>
    <w:rsid w:val="00000B3A"/>
    <w:rsid w:val="00002F9C"/>
    <w:rsid w:val="0000435E"/>
    <w:rsid w:val="00004BCE"/>
    <w:rsid w:val="00006520"/>
    <w:rsid w:val="000070F5"/>
    <w:rsid w:val="00010830"/>
    <w:rsid w:val="00010BBB"/>
    <w:rsid w:val="00014A5B"/>
    <w:rsid w:val="00014B13"/>
    <w:rsid w:val="00014F54"/>
    <w:rsid w:val="00014FD5"/>
    <w:rsid w:val="000200F2"/>
    <w:rsid w:val="000247E2"/>
    <w:rsid w:val="000249B9"/>
    <w:rsid w:val="0003022D"/>
    <w:rsid w:val="00035700"/>
    <w:rsid w:val="0003782A"/>
    <w:rsid w:val="0004363B"/>
    <w:rsid w:val="00043D87"/>
    <w:rsid w:val="00046889"/>
    <w:rsid w:val="00046E58"/>
    <w:rsid w:val="00046E59"/>
    <w:rsid w:val="000506D2"/>
    <w:rsid w:val="0005206B"/>
    <w:rsid w:val="000543DC"/>
    <w:rsid w:val="0005463E"/>
    <w:rsid w:val="000642BD"/>
    <w:rsid w:val="00071B4B"/>
    <w:rsid w:val="00071D65"/>
    <w:rsid w:val="00077AAB"/>
    <w:rsid w:val="00077CE9"/>
    <w:rsid w:val="00080195"/>
    <w:rsid w:val="00080241"/>
    <w:rsid w:val="00081CAA"/>
    <w:rsid w:val="000841A3"/>
    <w:rsid w:val="00086580"/>
    <w:rsid w:val="00090E5E"/>
    <w:rsid w:val="000913A1"/>
    <w:rsid w:val="00091532"/>
    <w:rsid w:val="00093D85"/>
    <w:rsid w:val="00094A6A"/>
    <w:rsid w:val="000A1BE5"/>
    <w:rsid w:val="000A3F29"/>
    <w:rsid w:val="000A4723"/>
    <w:rsid w:val="000A5673"/>
    <w:rsid w:val="000A76DB"/>
    <w:rsid w:val="000A76F4"/>
    <w:rsid w:val="000B1916"/>
    <w:rsid w:val="000B2519"/>
    <w:rsid w:val="000B7B49"/>
    <w:rsid w:val="000C1949"/>
    <w:rsid w:val="000C2712"/>
    <w:rsid w:val="000C4AA4"/>
    <w:rsid w:val="000C6637"/>
    <w:rsid w:val="000D11FF"/>
    <w:rsid w:val="000D315B"/>
    <w:rsid w:val="000E107C"/>
    <w:rsid w:val="000E2856"/>
    <w:rsid w:val="000E702D"/>
    <w:rsid w:val="000E7B5C"/>
    <w:rsid w:val="000F163B"/>
    <w:rsid w:val="000F20FB"/>
    <w:rsid w:val="000F246D"/>
    <w:rsid w:val="000F25C9"/>
    <w:rsid w:val="000F2E6F"/>
    <w:rsid w:val="000F3F15"/>
    <w:rsid w:val="00103D2B"/>
    <w:rsid w:val="001042A7"/>
    <w:rsid w:val="0010438C"/>
    <w:rsid w:val="00104DB8"/>
    <w:rsid w:val="001105CF"/>
    <w:rsid w:val="00114275"/>
    <w:rsid w:val="00114382"/>
    <w:rsid w:val="001148BA"/>
    <w:rsid w:val="001149A1"/>
    <w:rsid w:val="00120BA6"/>
    <w:rsid w:val="001232C5"/>
    <w:rsid w:val="00123DAE"/>
    <w:rsid w:val="00124AC6"/>
    <w:rsid w:val="0013612B"/>
    <w:rsid w:val="00140770"/>
    <w:rsid w:val="001450DD"/>
    <w:rsid w:val="00145309"/>
    <w:rsid w:val="00152848"/>
    <w:rsid w:val="00153FDD"/>
    <w:rsid w:val="001554B1"/>
    <w:rsid w:val="00155B48"/>
    <w:rsid w:val="00160080"/>
    <w:rsid w:val="001626B2"/>
    <w:rsid w:val="0016287D"/>
    <w:rsid w:val="00162A97"/>
    <w:rsid w:val="0016581A"/>
    <w:rsid w:val="00166B89"/>
    <w:rsid w:val="001705FB"/>
    <w:rsid w:val="00171FF1"/>
    <w:rsid w:val="00181E56"/>
    <w:rsid w:val="001829FA"/>
    <w:rsid w:val="00183D2F"/>
    <w:rsid w:val="001901E2"/>
    <w:rsid w:val="0019274C"/>
    <w:rsid w:val="00196573"/>
    <w:rsid w:val="001A1280"/>
    <w:rsid w:val="001A1A2C"/>
    <w:rsid w:val="001A1C6E"/>
    <w:rsid w:val="001A2FF3"/>
    <w:rsid w:val="001A4A8E"/>
    <w:rsid w:val="001B15FE"/>
    <w:rsid w:val="001B26B0"/>
    <w:rsid w:val="001B52A8"/>
    <w:rsid w:val="001B5A94"/>
    <w:rsid w:val="001B6C58"/>
    <w:rsid w:val="001C0765"/>
    <w:rsid w:val="001C0BF1"/>
    <w:rsid w:val="001C1ECE"/>
    <w:rsid w:val="001C50CD"/>
    <w:rsid w:val="001D0198"/>
    <w:rsid w:val="001D15D2"/>
    <w:rsid w:val="001D6BBA"/>
    <w:rsid w:val="001D6FDC"/>
    <w:rsid w:val="001D7772"/>
    <w:rsid w:val="001E3D74"/>
    <w:rsid w:val="001E53A3"/>
    <w:rsid w:val="001F04ED"/>
    <w:rsid w:val="001F2C3B"/>
    <w:rsid w:val="001F617A"/>
    <w:rsid w:val="002043B9"/>
    <w:rsid w:val="00204EF3"/>
    <w:rsid w:val="0020514B"/>
    <w:rsid w:val="00205F9F"/>
    <w:rsid w:val="002072E9"/>
    <w:rsid w:val="00207457"/>
    <w:rsid w:val="00207C6F"/>
    <w:rsid w:val="00207EF9"/>
    <w:rsid w:val="002101D4"/>
    <w:rsid w:val="00211A9D"/>
    <w:rsid w:val="00211AB7"/>
    <w:rsid w:val="002140E3"/>
    <w:rsid w:val="0021740A"/>
    <w:rsid w:val="00217E94"/>
    <w:rsid w:val="00224768"/>
    <w:rsid w:val="002279CE"/>
    <w:rsid w:val="00231765"/>
    <w:rsid w:val="00232711"/>
    <w:rsid w:val="00233578"/>
    <w:rsid w:val="00236379"/>
    <w:rsid w:val="00237323"/>
    <w:rsid w:val="00240A40"/>
    <w:rsid w:val="00243B69"/>
    <w:rsid w:val="00247E59"/>
    <w:rsid w:val="0025072F"/>
    <w:rsid w:val="00255C2F"/>
    <w:rsid w:val="00262367"/>
    <w:rsid w:val="0026273A"/>
    <w:rsid w:val="00264B6A"/>
    <w:rsid w:val="002651D8"/>
    <w:rsid w:val="00271B21"/>
    <w:rsid w:val="00276470"/>
    <w:rsid w:val="00280920"/>
    <w:rsid w:val="0028125A"/>
    <w:rsid w:val="00282146"/>
    <w:rsid w:val="0028232A"/>
    <w:rsid w:val="00282B32"/>
    <w:rsid w:val="00287C40"/>
    <w:rsid w:val="00291FC6"/>
    <w:rsid w:val="00292579"/>
    <w:rsid w:val="00293601"/>
    <w:rsid w:val="002941ED"/>
    <w:rsid w:val="00295586"/>
    <w:rsid w:val="0029696C"/>
    <w:rsid w:val="002A1C8E"/>
    <w:rsid w:val="002A3811"/>
    <w:rsid w:val="002A455C"/>
    <w:rsid w:val="002A6268"/>
    <w:rsid w:val="002B16C4"/>
    <w:rsid w:val="002B25E9"/>
    <w:rsid w:val="002B40D0"/>
    <w:rsid w:val="002B5393"/>
    <w:rsid w:val="002C1BE3"/>
    <w:rsid w:val="002C6DED"/>
    <w:rsid w:val="002D06DB"/>
    <w:rsid w:val="002D0E61"/>
    <w:rsid w:val="002D3E98"/>
    <w:rsid w:val="002D3FF3"/>
    <w:rsid w:val="002D5BE0"/>
    <w:rsid w:val="002D6E0A"/>
    <w:rsid w:val="002E3294"/>
    <w:rsid w:val="002E464E"/>
    <w:rsid w:val="002E639E"/>
    <w:rsid w:val="002E7E32"/>
    <w:rsid w:val="002F00E7"/>
    <w:rsid w:val="002F0C6B"/>
    <w:rsid w:val="002F1625"/>
    <w:rsid w:val="002F3A03"/>
    <w:rsid w:val="002F5CC0"/>
    <w:rsid w:val="003033C8"/>
    <w:rsid w:val="00307A9C"/>
    <w:rsid w:val="0031199C"/>
    <w:rsid w:val="00317C9B"/>
    <w:rsid w:val="003268C8"/>
    <w:rsid w:val="003270AF"/>
    <w:rsid w:val="003345BF"/>
    <w:rsid w:val="003363AF"/>
    <w:rsid w:val="00342758"/>
    <w:rsid w:val="00347851"/>
    <w:rsid w:val="00347E43"/>
    <w:rsid w:val="00354F0A"/>
    <w:rsid w:val="00361F37"/>
    <w:rsid w:val="00362ADE"/>
    <w:rsid w:val="00363CB4"/>
    <w:rsid w:val="0036524E"/>
    <w:rsid w:val="00371EB3"/>
    <w:rsid w:val="0037662C"/>
    <w:rsid w:val="00382677"/>
    <w:rsid w:val="0038284F"/>
    <w:rsid w:val="003831FD"/>
    <w:rsid w:val="00390DDF"/>
    <w:rsid w:val="0039257C"/>
    <w:rsid w:val="0039352F"/>
    <w:rsid w:val="00395242"/>
    <w:rsid w:val="00396B8A"/>
    <w:rsid w:val="003A0677"/>
    <w:rsid w:val="003A40A7"/>
    <w:rsid w:val="003A5B2A"/>
    <w:rsid w:val="003A7064"/>
    <w:rsid w:val="003A7147"/>
    <w:rsid w:val="003A7650"/>
    <w:rsid w:val="003B288D"/>
    <w:rsid w:val="003B5419"/>
    <w:rsid w:val="003B5E0B"/>
    <w:rsid w:val="003C02E7"/>
    <w:rsid w:val="003C476A"/>
    <w:rsid w:val="003C4AB9"/>
    <w:rsid w:val="003C75A2"/>
    <w:rsid w:val="003D14D6"/>
    <w:rsid w:val="003D352A"/>
    <w:rsid w:val="003D4DC9"/>
    <w:rsid w:val="003D5123"/>
    <w:rsid w:val="003F0748"/>
    <w:rsid w:val="003F2417"/>
    <w:rsid w:val="003F24E2"/>
    <w:rsid w:val="003F5EE0"/>
    <w:rsid w:val="00404F37"/>
    <w:rsid w:val="00405A56"/>
    <w:rsid w:val="00407694"/>
    <w:rsid w:val="0041027A"/>
    <w:rsid w:val="0041155A"/>
    <w:rsid w:val="0041212C"/>
    <w:rsid w:val="00412A41"/>
    <w:rsid w:val="00412C23"/>
    <w:rsid w:val="00412C6F"/>
    <w:rsid w:val="00413482"/>
    <w:rsid w:val="0041604E"/>
    <w:rsid w:val="00420E7F"/>
    <w:rsid w:val="0042180D"/>
    <w:rsid w:val="00421BEF"/>
    <w:rsid w:val="00424611"/>
    <w:rsid w:val="00424B16"/>
    <w:rsid w:val="00424F58"/>
    <w:rsid w:val="00424FEE"/>
    <w:rsid w:val="00425BE6"/>
    <w:rsid w:val="00427AE4"/>
    <w:rsid w:val="004316AF"/>
    <w:rsid w:val="004353BA"/>
    <w:rsid w:val="004411A5"/>
    <w:rsid w:val="004411D6"/>
    <w:rsid w:val="00442557"/>
    <w:rsid w:val="004445C0"/>
    <w:rsid w:val="00444805"/>
    <w:rsid w:val="004471E4"/>
    <w:rsid w:val="00450BAF"/>
    <w:rsid w:val="00452533"/>
    <w:rsid w:val="004534C0"/>
    <w:rsid w:val="00455FF3"/>
    <w:rsid w:val="00456612"/>
    <w:rsid w:val="00461451"/>
    <w:rsid w:val="00466395"/>
    <w:rsid w:val="004739B2"/>
    <w:rsid w:val="00474B4D"/>
    <w:rsid w:val="00491C4D"/>
    <w:rsid w:val="0049675D"/>
    <w:rsid w:val="004A4821"/>
    <w:rsid w:val="004A4858"/>
    <w:rsid w:val="004A682B"/>
    <w:rsid w:val="004B0D0F"/>
    <w:rsid w:val="004B2610"/>
    <w:rsid w:val="004B5AA4"/>
    <w:rsid w:val="004B5EFB"/>
    <w:rsid w:val="004C09A6"/>
    <w:rsid w:val="004C2012"/>
    <w:rsid w:val="004C364E"/>
    <w:rsid w:val="004C580D"/>
    <w:rsid w:val="004D0886"/>
    <w:rsid w:val="004D0E8B"/>
    <w:rsid w:val="004D14D1"/>
    <w:rsid w:val="004E26AB"/>
    <w:rsid w:val="004E4A05"/>
    <w:rsid w:val="004F0D46"/>
    <w:rsid w:val="004F110D"/>
    <w:rsid w:val="004F3453"/>
    <w:rsid w:val="004F535D"/>
    <w:rsid w:val="004F5C2A"/>
    <w:rsid w:val="005048BC"/>
    <w:rsid w:val="00507176"/>
    <w:rsid w:val="00510528"/>
    <w:rsid w:val="005124C0"/>
    <w:rsid w:val="00512DB3"/>
    <w:rsid w:val="00514011"/>
    <w:rsid w:val="00514188"/>
    <w:rsid w:val="00514F40"/>
    <w:rsid w:val="00522F5C"/>
    <w:rsid w:val="00523781"/>
    <w:rsid w:val="00526F85"/>
    <w:rsid w:val="00533A54"/>
    <w:rsid w:val="00540515"/>
    <w:rsid w:val="005436DE"/>
    <w:rsid w:val="00545FAE"/>
    <w:rsid w:val="00552CD6"/>
    <w:rsid w:val="00555D07"/>
    <w:rsid w:val="005567DA"/>
    <w:rsid w:val="00565BED"/>
    <w:rsid w:val="005742FB"/>
    <w:rsid w:val="00582C33"/>
    <w:rsid w:val="00590802"/>
    <w:rsid w:val="005A2FB2"/>
    <w:rsid w:val="005A6011"/>
    <w:rsid w:val="005A687C"/>
    <w:rsid w:val="005B038C"/>
    <w:rsid w:val="005B10F2"/>
    <w:rsid w:val="005B2659"/>
    <w:rsid w:val="005B714A"/>
    <w:rsid w:val="005C040C"/>
    <w:rsid w:val="005C10D7"/>
    <w:rsid w:val="005C488B"/>
    <w:rsid w:val="005C7DBF"/>
    <w:rsid w:val="005D2D96"/>
    <w:rsid w:val="005D5E9F"/>
    <w:rsid w:val="005E2EAB"/>
    <w:rsid w:val="005E6736"/>
    <w:rsid w:val="005F3F34"/>
    <w:rsid w:val="005F56DD"/>
    <w:rsid w:val="005F6061"/>
    <w:rsid w:val="005F6F42"/>
    <w:rsid w:val="00602170"/>
    <w:rsid w:val="00603533"/>
    <w:rsid w:val="00607C66"/>
    <w:rsid w:val="0061218A"/>
    <w:rsid w:val="00612A88"/>
    <w:rsid w:val="00612CE7"/>
    <w:rsid w:val="00612DA2"/>
    <w:rsid w:val="006143D8"/>
    <w:rsid w:val="0061757F"/>
    <w:rsid w:val="006207B6"/>
    <w:rsid w:val="00625028"/>
    <w:rsid w:val="006318B3"/>
    <w:rsid w:val="00632D64"/>
    <w:rsid w:val="0063332C"/>
    <w:rsid w:val="00633E6C"/>
    <w:rsid w:val="00634F82"/>
    <w:rsid w:val="00640A21"/>
    <w:rsid w:val="006411CB"/>
    <w:rsid w:val="006412DC"/>
    <w:rsid w:val="00643EFC"/>
    <w:rsid w:val="00645385"/>
    <w:rsid w:val="00645EA2"/>
    <w:rsid w:val="0065127E"/>
    <w:rsid w:val="00651DE9"/>
    <w:rsid w:val="0065347D"/>
    <w:rsid w:val="00654243"/>
    <w:rsid w:val="00654A67"/>
    <w:rsid w:val="00656B37"/>
    <w:rsid w:val="00660AA4"/>
    <w:rsid w:val="006622B9"/>
    <w:rsid w:val="00663D12"/>
    <w:rsid w:val="006709D9"/>
    <w:rsid w:val="00671811"/>
    <w:rsid w:val="00675130"/>
    <w:rsid w:val="006764FF"/>
    <w:rsid w:val="00677941"/>
    <w:rsid w:val="00680A6F"/>
    <w:rsid w:val="00680FF8"/>
    <w:rsid w:val="00682188"/>
    <w:rsid w:val="006830A6"/>
    <w:rsid w:val="00692269"/>
    <w:rsid w:val="00692F07"/>
    <w:rsid w:val="006966ED"/>
    <w:rsid w:val="006A192A"/>
    <w:rsid w:val="006A2FFF"/>
    <w:rsid w:val="006A5AFC"/>
    <w:rsid w:val="006B02D2"/>
    <w:rsid w:val="006B0804"/>
    <w:rsid w:val="006B2FFE"/>
    <w:rsid w:val="006B3A11"/>
    <w:rsid w:val="006B4FCD"/>
    <w:rsid w:val="006B59B6"/>
    <w:rsid w:val="006B6A2C"/>
    <w:rsid w:val="006B6B40"/>
    <w:rsid w:val="006B6B5F"/>
    <w:rsid w:val="006B70AB"/>
    <w:rsid w:val="006B77D9"/>
    <w:rsid w:val="006C0936"/>
    <w:rsid w:val="006C3A19"/>
    <w:rsid w:val="006C47C4"/>
    <w:rsid w:val="006C666E"/>
    <w:rsid w:val="006D1D4F"/>
    <w:rsid w:val="006D48FD"/>
    <w:rsid w:val="006D650B"/>
    <w:rsid w:val="006E2AFE"/>
    <w:rsid w:val="006E2C38"/>
    <w:rsid w:val="006E5484"/>
    <w:rsid w:val="006F0802"/>
    <w:rsid w:val="006F1721"/>
    <w:rsid w:val="006F751C"/>
    <w:rsid w:val="006F79C9"/>
    <w:rsid w:val="00701BF7"/>
    <w:rsid w:val="00703FEF"/>
    <w:rsid w:val="00705AF5"/>
    <w:rsid w:val="00707242"/>
    <w:rsid w:val="00707E2B"/>
    <w:rsid w:val="007103BE"/>
    <w:rsid w:val="00711D09"/>
    <w:rsid w:val="007148E0"/>
    <w:rsid w:val="007168CB"/>
    <w:rsid w:val="0072046D"/>
    <w:rsid w:val="00721320"/>
    <w:rsid w:val="00723336"/>
    <w:rsid w:val="00723708"/>
    <w:rsid w:val="00724A6A"/>
    <w:rsid w:val="00725A11"/>
    <w:rsid w:val="007265E6"/>
    <w:rsid w:val="00727B49"/>
    <w:rsid w:val="00731C1A"/>
    <w:rsid w:val="00732AA4"/>
    <w:rsid w:val="00734FDD"/>
    <w:rsid w:val="00736E47"/>
    <w:rsid w:val="00737BF4"/>
    <w:rsid w:val="00744579"/>
    <w:rsid w:val="00746F68"/>
    <w:rsid w:val="007477D6"/>
    <w:rsid w:val="00747B32"/>
    <w:rsid w:val="00750ADA"/>
    <w:rsid w:val="00752CE0"/>
    <w:rsid w:val="00757344"/>
    <w:rsid w:val="0076247C"/>
    <w:rsid w:val="007625A5"/>
    <w:rsid w:val="007705BA"/>
    <w:rsid w:val="00773381"/>
    <w:rsid w:val="00775D06"/>
    <w:rsid w:val="00783153"/>
    <w:rsid w:val="00783B96"/>
    <w:rsid w:val="00785FAC"/>
    <w:rsid w:val="00787183"/>
    <w:rsid w:val="00787F40"/>
    <w:rsid w:val="00790105"/>
    <w:rsid w:val="0079040B"/>
    <w:rsid w:val="00790ED4"/>
    <w:rsid w:val="007938D8"/>
    <w:rsid w:val="00794FED"/>
    <w:rsid w:val="00796EAB"/>
    <w:rsid w:val="007A19A2"/>
    <w:rsid w:val="007A34D9"/>
    <w:rsid w:val="007A4483"/>
    <w:rsid w:val="007A4B40"/>
    <w:rsid w:val="007A7566"/>
    <w:rsid w:val="007B1C00"/>
    <w:rsid w:val="007B23DA"/>
    <w:rsid w:val="007B3432"/>
    <w:rsid w:val="007B5C09"/>
    <w:rsid w:val="007B6C74"/>
    <w:rsid w:val="007C44F2"/>
    <w:rsid w:val="007C64E1"/>
    <w:rsid w:val="007C6846"/>
    <w:rsid w:val="007C7E8B"/>
    <w:rsid w:val="007D2517"/>
    <w:rsid w:val="007D3124"/>
    <w:rsid w:val="007D5E05"/>
    <w:rsid w:val="007D5E58"/>
    <w:rsid w:val="007E244D"/>
    <w:rsid w:val="007E266A"/>
    <w:rsid w:val="007E3260"/>
    <w:rsid w:val="007E3D33"/>
    <w:rsid w:val="007E632C"/>
    <w:rsid w:val="007F13CA"/>
    <w:rsid w:val="007F37B0"/>
    <w:rsid w:val="007F58EB"/>
    <w:rsid w:val="007F7035"/>
    <w:rsid w:val="007F76F2"/>
    <w:rsid w:val="0080057B"/>
    <w:rsid w:val="008054CE"/>
    <w:rsid w:val="008075BC"/>
    <w:rsid w:val="00807D42"/>
    <w:rsid w:val="008104D8"/>
    <w:rsid w:val="0081397F"/>
    <w:rsid w:val="008146F8"/>
    <w:rsid w:val="00814CDF"/>
    <w:rsid w:val="00815681"/>
    <w:rsid w:val="0082078A"/>
    <w:rsid w:val="008333A0"/>
    <w:rsid w:val="00836A4E"/>
    <w:rsid w:val="0084092D"/>
    <w:rsid w:val="00843D8F"/>
    <w:rsid w:val="0085110C"/>
    <w:rsid w:val="00853A7E"/>
    <w:rsid w:val="008544B5"/>
    <w:rsid w:val="008556AA"/>
    <w:rsid w:val="0086021A"/>
    <w:rsid w:val="0086083B"/>
    <w:rsid w:val="00864EC3"/>
    <w:rsid w:val="00864F31"/>
    <w:rsid w:val="008701E4"/>
    <w:rsid w:val="00870433"/>
    <w:rsid w:val="00874000"/>
    <w:rsid w:val="008756F8"/>
    <w:rsid w:val="00877FAF"/>
    <w:rsid w:val="00883160"/>
    <w:rsid w:val="00883D27"/>
    <w:rsid w:val="008851A7"/>
    <w:rsid w:val="008876EB"/>
    <w:rsid w:val="00893E1B"/>
    <w:rsid w:val="008A2EA1"/>
    <w:rsid w:val="008B0B10"/>
    <w:rsid w:val="008B0B77"/>
    <w:rsid w:val="008C132C"/>
    <w:rsid w:val="008C139A"/>
    <w:rsid w:val="008C2A26"/>
    <w:rsid w:val="008C2E93"/>
    <w:rsid w:val="008C5FA8"/>
    <w:rsid w:val="008D212C"/>
    <w:rsid w:val="008D3C7E"/>
    <w:rsid w:val="008D3F74"/>
    <w:rsid w:val="008D7868"/>
    <w:rsid w:val="008E1AFA"/>
    <w:rsid w:val="008E5AC2"/>
    <w:rsid w:val="008E7535"/>
    <w:rsid w:val="008F17D1"/>
    <w:rsid w:val="008F2894"/>
    <w:rsid w:val="00903B02"/>
    <w:rsid w:val="009040EB"/>
    <w:rsid w:val="009069FB"/>
    <w:rsid w:val="009113DD"/>
    <w:rsid w:val="00913C0A"/>
    <w:rsid w:val="009169DF"/>
    <w:rsid w:val="00917374"/>
    <w:rsid w:val="00920DA0"/>
    <w:rsid w:val="009247C6"/>
    <w:rsid w:val="00931A70"/>
    <w:rsid w:val="00932488"/>
    <w:rsid w:val="009358BC"/>
    <w:rsid w:val="00944773"/>
    <w:rsid w:val="00945A72"/>
    <w:rsid w:val="00945CF5"/>
    <w:rsid w:val="0094752F"/>
    <w:rsid w:val="00947CFB"/>
    <w:rsid w:val="009502BE"/>
    <w:rsid w:val="009529D1"/>
    <w:rsid w:val="00952EBF"/>
    <w:rsid w:val="009560F9"/>
    <w:rsid w:val="00957264"/>
    <w:rsid w:val="0096076B"/>
    <w:rsid w:val="00964FA5"/>
    <w:rsid w:val="009675AD"/>
    <w:rsid w:val="009677F1"/>
    <w:rsid w:val="00967E76"/>
    <w:rsid w:val="00974A32"/>
    <w:rsid w:val="0097529B"/>
    <w:rsid w:val="00977207"/>
    <w:rsid w:val="009776BD"/>
    <w:rsid w:val="00980F89"/>
    <w:rsid w:val="00982584"/>
    <w:rsid w:val="00982847"/>
    <w:rsid w:val="0099190B"/>
    <w:rsid w:val="00993960"/>
    <w:rsid w:val="009939F4"/>
    <w:rsid w:val="00994148"/>
    <w:rsid w:val="00995499"/>
    <w:rsid w:val="009A1DE1"/>
    <w:rsid w:val="009A3561"/>
    <w:rsid w:val="009A3A14"/>
    <w:rsid w:val="009A3C7F"/>
    <w:rsid w:val="009A621B"/>
    <w:rsid w:val="009B6A16"/>
    <w:rsid w:val="009B6F2F"/>
    <w:rsid w:val="009B7152"/>
    <w:rsid w:val="009C0956"/>
    <w:rsid w:val="009C2FC3"/>
    <w:rsid w:val="009C3CC4"/>
    <w:rsid w:val="009C46D7"/>
    <w:rsid w:val="009C4A84"/>
    <w:rsid w:val="009D1EED"/>
    <w:rsid w:val="009D41A3"/>
    <w:rsid w:val="009D7536"/>
    <w:rsid w:val="009D7FD1"/>
    <w:rsid w:val="009E0920"/>
    <w:rsid w:val="009E104D"/>
    <w:rsid w:val="009E471C"/>
    <w:rsid w:val="009E4992"/>
    <w:rsid w:val="009E54A1"/>
    <w:rsid w:val="009E5EFF"/>
    <w:rsid w:val="009F06FF"/>
    <w:rsid w:val="009F3468"/>
    <w:rsid w:val="009F5AA2"/>
    <w:rsid w:val="009F7BCB"/>
    <w:rsid w:val="00A02398"/>
    <w:rsid w:val="00A029DB"/>
    <w:rsid w:val="00A039B8"/>
    <w:rsid w:val="00A114AC"/>
    <w:rsid w:val="00A149D7"/>
    <w:rsid w:val="00A14BD1"/>
    <w:rsid w:val="00A15C06"/>
    <w:rsid w:val="00A2042F"/>
    <w:rsid w:val="00A20D66"/>
    <w:rsid w:val="00A22957"/>
    <w:rsid w:val="00A23C49"/>
    <w:rsid w:val="00A23F86"/>
    <w:rsid w:val="00A27D8A"/>
    <w:rsid w:val="00A36AD5"/>
    <w:rsid w:val="00A37602"/>
    <w:rsid w:val="00A37C9E"/>
    <w:rsid w:val="00A40564"/>
    <w:rsid w:val="00A45B17"/>
    <w:rsid w:val="00A46E4B"/>
    <w:rsid w:val="00A508AF"/>
    <w:rsid w:val="00A51C30"/>
    <w:rsid w:val="00A5319D"/>
    <w:rsid w:val="00A542FF"/>
    <w:rsid w:val="00A549FC"/>
    <w:rsid w:val="00A54B61"/>
    <w:rsid w:val="00A5522B"/>
    <w:rsid w:val="00A5604B"/>
    <w:rsid w:val="00A633B5"/>
    <w:rsid w:val="00A65774"/>
    <w:rsid w:val="00A67A58"/>
    <w:rsid w:val="00A71180"/>
    <w:rsid w:val="00A83C7F"/>
    <w:rsid w:val="00A854A8"/>
    <w:rsid w:val="00A941C7"/>
    <w:rsid w:val="00A96930"/>
    <w:rsid w:val="00A970E2"/>
    <w:rsid w:val="00A97F14"/>
    <w:rsid w:val="00AB0B74"/>
    <w:rsid w:val="00AB313E"/>
    <w:rsid w:val="00AB3D20"/>
    <w:rsid w:val="00AC25DB"/>
    <w:rsid w:val="00AC3B1C"/>
    <w:rsid w:val="00AC4598"/>
    <w:rsid w:val="00AC6460"/>
    <w:rsid w:val="00AC653A"/>
    <w:rsid w:val="00AD0083"/>
    <w:rsid w:val="00AD45AB"/>
    <w:rsid w:val="00AD5AD7"/>
    <w:rsid w:val="00AE00DA"/>
    <w:rsid w:val="00AE5FDA"/>
    <w:rsid w:val="00AE69FF"/>
    <w:rsid w:val="00AE724C"/>
    <w:rsid w:val="00AF3129"/>
    <w:rsid w:val="00AF38AC"/>
    <w:rsid w:val="00B00940"/>
    <w:rsid w:val="00B0131A"/>
    <w:rsid w:val="00B01C27"/>
    <w:rsid w:val="00B02FA1"/>
    <w:rsid w:val="00B066B7"/>
    <w:rsid w:val="00B068DB"/>
    <w:rsid w:val="00B06CAB"/>
    <w:rsid w:val="00B06D18"/>
    <w:rsid w:val="00B06F3A"/>
    <w:rsid w:val="00B0712A"/>
    <w:rsid w:val="00B07546"/>
    <w:rsid w:val="00B07907"/>
    <w:rsid w:val="00B174E4"/>
    <w:rsid w:val="00B22A2D"/>
    <w:rsid w:val="00B238C5"/>
    <w:rsid w:val="00B25F07"/>
    <w:rsid w:val="00B26745"/>
    <w:rsid w:val="00B30AE3"/>
    <w:rsid w:val="00B31BBC"/>
    <w:rsid w:val="00B31BFC"/>
    <w:rsid w:val="00B31E38"/>
    <w:rsid w:val="00B33267"/>
    <w:rsid w:val="00B34402"/>
    <w:rsid w:val="00B4217D"/>
    <w:rsid w:val="00B42931"/>
    <w:rsid w:val="00B42B70"/>
    <w:rsid w:val="00B43D32"/>
    <w:rsid w:val="00B44679"/>
    <w:rsid w:val="00B47320"/>
    <w:rsid w:val="00B474EA"/>
    <w:rsid w:val="00B50152"/>
    <w:rsid w:val="00B544D5"/>
    <w:rsid w:val="00B54B25"/>
    <w:rsid w:val="00B57FC5"/>
    <w:rsid w:val="00B60127"/>
    <w:rsid w:val="00B6493F"/>
    <w:rsid w:val="00B736C5"/>
    <w:rsid w:val="00B742AF"/>
    <w:rsid w:val="00B74C27"/>
    <w:rsid w:val="00B758EB"/>
    <w:rsid w:val="00B75A0B"/>
    <w:rsid w:val="00B75C67"/>
    <w:rsid w:val="00B7677C"/>
    <w:rsid w:val="00B779C5"/>
    <w:rsid w:val="00B77ECA"/>
    <w:rsid w:val="00B821D9"/>
    <w:rsid w:val="00B86C34"/>
    <w:rsid w:val="00B87CF9"/>
    <w:rsid w:val="00B920FF"/>
    <w:rsid w:val="00B950DF"/>
    <w:rsid w:val="00B9589C"/>
    <w:rsid w:val="00B9648A"/>
    <w:rsid w:val="00BA15BF"/>
    <w:rsid w:val="00BA250D"/>
    <w:rsid w:val="00BA2DEE"/>
    <w:rsid w:val="00BA34B4"/>
    <w:rsid w:val="00BA3AC6"/>
    <w:rsid w:val="00BA6FF2"/>
    <w:rsid w:val="00BB22D5"/>
    <w:rsid w:val="00BB4B32"/>
    <w:rsid w:val="00BB6255"/>
    <w:rsid w:val="00BB6441"/>
    <w:rsid w:val="00BB6984"/>
    <w:rsid w:val="00BB6DC1"/>
    <w:rsid w:val="00BB76BC"/>
    <w:rsid w:val="00BC0B50"/>
    <w:rsid w:val="00BC15CA"/>
    <w:rsid w:val="00BC507B"/>
    <w:rsid w:val="00BC7BF0"/>
    <w:rsid w:val="00BD0A1D"/>
    <w:rsid w:val="00BD470A"/>
    <w:rsid w:val="00BD6865"/>
    <w:rsid w:val="00BE6F6D"/>
    <w:rsid w:val="00BE77D8"/>
    <w:rsid w:val="00BF3642"/>
    <w:rsid w:val="00BF4C06"/>
    <w:rsid w:val="00BF5971"/>
    <w:rsid w:val="00BF719F"/>
    <w:rsid w:val="00C03322"/>
    <w:rsid w:val="00C05304"/>
    <w:rsid w:val="00C058EF"/>
    <w:rsid w:val="00C06CDC"/>
    <w:rsid w:val="00C11C1F"/>
    <w:rsid w:val="00C13F09"/>
    <w:rsid w:val="00C16B21"/>
    <w:rsid w:val="00C16F61"/>
    <w:rsid w:val="00C20E81"/>
    <w:rsid w:val="00C22BAF"/>
    <w:rsid w:val="00C23349"/>
    <w:rsid w:val="00C25C7B"/>
    <w:rsid w:val="00C328BF"/>
    <w:rsid w:val="00C3525B"/>
    <w:rsid w:val="00C35902"/>
    <w:rsid w:val="00C379B9"/>
    <w:rsid w:val="00C41E43"/>
    <w:rsid w:val="00C42100"/>
    <w:rsid w:val="00C43B98"/>
    <w:rsid w:val="00C44046"/>
    <w:rsid w:val="00C446F9"/>
    <w:rsid w:val="00C45F95"/>
    <w:rsid w:val="00C50C66"/>
    <w:rsid w:val="00C520E7"/>
    <w:rsid w:val="00C556CF"/>
    <w:rsid w:val="00C630C7"/>
    <w:rsid w:val="00C643AA"/>
    <w:rsid w:val="00C705DE"/>
    <w:rsid w:val="00C70F2B"/>
    <w:rsid w:val="00C71CD4"/>
    <w:rsid w:val="00C72ECC"/>
    <w:rsid w:val="00C73A5A"/>
    <w:rsid w:val="00C75DBA"/>
    <w:rsid w:val="00C760C1"/>
    <w:rsid w:val="00C77D94"/>
    <w:rsid w:val="00C90531"/>
    <w:rsid w:val="00C91D0D"/>
    <w:rsid w:val="00C931F3"/>
    <w:rsid w:val="00C96056"/>
    <w:rsid w:val="00C963E8"/>
    <w:rsid w:val="00C97E66"/>
    <w:rsid w:val="00CA0040"/>
    <w:rsid w:val="00CA054A"/>
    <w:rsid w:val="00CA6BCA"/>
    <w:rsid w:val="00CB25C3"/>
    <w:rsid w:val="00CB2FF9"/>
    <w:rsid w:val="00CB54B1"/>
    <w:rsid w:val="00CB650B"/>
    <w:rsid w:val="00CC0100"/>
    <w:rsid w:val="00CC0E9B"/>
    <w:rsid w:val="00CC5853"/>
    <w:rsid w:val="00CC763F"/>
    <w:rsid w:val="00CD1459"/>
    <w:rsid w:val="00CD2B58"/>
    <w:rsid w:val="00CD3743"/>
    <w:rsid w:val="00CD460A"/>
    <w:rsid w:val="00CD7BCB"/>
    <w:rsid w:val="00CE0722"/>
    <w:rsid w:val="00CE0DC1"/>
    <w:rsid w:val="00CE123A"/>
    <w:rsid w:val="00CE1E1B"/>
    <w:rsid w:val="00CF3463"/>
    <w:rsid w:val="00CF533E"/>
    <w:rsid w:val="00CF5AE0"/>
    <w:rsid w:val="00CF6249"/>
    <w:rsid w:val="00D072D4"/>
    <w:rsid w:val="00D07CB5"/>
    <w:rsid w:val="00D11070"/>
    <w:rsid w:val="00D13067"/>
    <w:rsid w:val="00D15ECC"/>
    <w:rsid w:val="00D1617F"/>
    <w:rsid w:val="00D205C0"/>
    <w:rsid w:val="00D20909"/>
    <w:rsid w:val="00D261CA"/>
    <w:rsid w:val="00D32571"/>
    <w:rsid w:val="00D3598A"/>
    <w:rsid w:val="00D36E10"/>
    <w:rsid w:val="00D378BE"/>
    <w:rsid w:val="00D4014E"/>
    <w:rsid w:val="00D40385"/>
    <w:rsid w:val="00D40FBA"/>
    <w:rsid w:val="00D44265"/>
    <w:rsid w:val="00D4787D"/>
    <w:rsid w:val="00D47E37"/>
    <w:rsid w:val="00D50FEE"/>
    <w:rsid w:val="00D525B8"/>
    <w:rsid w:val="00D555A4"/>
    <w:rsid w:val="00D56A5F"/>
    <w:rsid w:val="00D63569"/>
    <w:rsid w:val="00D724ED"/>
    <w:rsid w:val="00D76C8F"/>
    <w:rsid w:val="00D82949"/>
    <w:rsid w:val="00D83D7D"/>
    <w:rsid w:val="00D85B6D"/>
    <w:rsid w:val="00D90DE9"/>
    <w:rsid w:val="00DA08D7"/>
    <w:rsid w:val="00DA421E"/>
    <w:rsid w:val="00DA486B"/>
    <w:rsid w:val="00DA5530"/>
    <w:rsid w:val="00DA5EF0"/>
    <w:rsid w:val="00DB1FC2"/>
    <w:rsid w:val="00DB21BD"/>
    <w:rsid w:val="00DB6F47"/>
    <w:rsid w:val="00DD0F52"/>
    <w:rsid w:val="00DD12FA"/>
    <w:rsid w:val="00DD3020"/>
    <w:rsid w:val="00DD4776"/>
    <w:rsid w:val="00DD5EC8"/>
    <w:rsid w:val="00DD67DE"/>
    <w:rsid w:val="00DD6921"/>
    <w:rsid w:val="00DE517D"/>
    <w:rsid w:val="00DE5F1C"/>
    <w:rsid w:val="00DF0F18"/>
    <w:rsid w:val="00DF41DD"/>
    <w:rsid w:val="00DF7BCC"/>
    <w:rsid w:val="00DF7F46"/>
    <w:rsid w:val="00E04FB6"/>
    <w:rsid w:val="00E13A30"/>
    <w:rsid w:val="00E15DD2"/>
    <w:rsid w:val="00E16A7E"/>
    <w:rsid w:val="00E2082B"/>
    <w:rsid w:val="00E21271"/>
    <w:rsid w:val="00E21DDC"/>
    <w:rsid w:val="00E22331"/>
    <w:rsid w:val="00E22B77"/>
    <w:rsid w:val="00E232B9"/>
    <w:rsid w:val="00E2510A"/>
    <w:rsid w:val="00E27D92"/>
    <w:rsid w:val="00E303B7"/>
    <w:rsid w:val="00E31505"/>
    <w:rsid w:val="00E3213A"/>
    <w:rsid w:val="00E32C8D"/>
    <w:rsid w:val="00E351E9"/>
    <w:rsid w:val="00E357CB"/>
    <w:rsid w:val="00E37E83"/>
    <w:rsid w:val="00E40BDE"/>
    <w:rsid w:val="00E412AC"/>
    <w:rsid w:val="00E46679"/>
    <w:rsid w:val="00E52867"/>
    <w:rsid w:val="00E66BE2"/>
    <w:rsid w:val="00E67D46"/>
    <w:rsid w:val="00E754BD"/>
    <w:rsid w:val="00E77259"/>
    <w:rsid w:val="00E8477F"/>
    <w:rsid w:val="00E91281"/>
    <w:rsid w:val="00E91509"/>
    <w:rsid w:val="00E933AA"/>
    <w:rsid w:val="00E938EC"/>
    <w:rsid w:val="00EA14CD"/>
    <w:rsid w:val="00EA6FC4"/>
    <w:rsid w:val="00EA7559"/>
    <w:rsid w:val="00EA76ED"/>
    <w:rsid w:val="00EB01C6"/>
    <w:rsid w:val="00EB1B50"/>
    <w:rsid w:val="00EB4157"/>
    <w:rsid w:val="00EB49C0"/>
    <w:rsid w:val="00EB5ADC"/>
    <w:rsid w:val="00ED66C4"/>
    <w:rsid w:val="00EE1C5B"/>
    <w:rsid w:val="00EE2CFD"/>
    <w:rsid w:val="00EE37DA"/>
    <w:rsid w:val="00EE5C94"/>
    <w:rsid w:val="00EF2974"/>
    <w:rsid w:val="00EF35A2"/>
    <w:rsid w:val="00EF3CF2"/>
    <w:rsid w:val="00EF4F68"/>
    <w:rsid w:val="00F001E3"/>
    <w:rsid w:val="00F07DFA"/>
    <w:rsid w:val="00F1017E"/>
    <w:rsid w:val="00F121B7"/>
    <w:rsid w:val="00F14989"/>
    <w:rsid w:val="00F23859"/>
    <w:rsid w:val="00F27421"/>
    <w:rsid w:val="00F27874"/>
    <w:rsid w:val="00F27B0A"/>
    <w:rsid w:val="00F3106C"/>
    <w:rsid w:val="00F32A1F"/>
    <w:rsid w:val="00F37123"/>
    <w:rsid w:val="00F41E9F"/>
    <w:rsid w:val="00F43967"/>
    <w:rsid w:val="00F558DD"/>
    <w:rsid w:val="00F5695A"/>
    <w:rsid w:val="00F574E3"/>
    <w:rsid w:val="00F57FA4"/>
    <w:rsid w:val="00F674E5"/>
    <w:rsid w:val="00F67DA7"/>
    <w:rsid w:val="00F71C87"/>
    <w:rsid w:val="00F72A5F"/>
    <w:rsid w:val="00F743D9"/>
    <w:rsid w:val="00F753A1"/>
    <w:rsid w:val="00F756A5"/>
    <w:rsid w:val="00F862C3"/>
    <w:rsid w:val="00F929A9"/>
    <w:rsid w:val="00FA0318"/>
    <w:rsid w:val="00FA0AC7"/>
    <w:rsid w:val="00FA5F10"/>
    <w:rsid w:val="00FB3A40"/>
    <w:rsid w:val="00FC23EE"/>
    <w:rsid w:val="00FC682B"/>
    <w:rsid w:val="00FC6DF9"/>
    <w:rsid w:val="00FD0679"/>
    <w:rsid w:val="00FD2E13"/>
    <w:rsid w:val="00FD2E25"/>
    <w:rsid w:val="00FD2F57"/>
    <w:rsid w:val="00FD3701"/>
    <w:rsid w:val="00FE2052"/>
    <w:rsid w:val="00FE3F50"/>
    <w:rsid w:val="00FE5984"/>
    <w:rsid w:val="00FF299E"/>
    <w:rsid w:val="00FF37BF"/>
    <w:rsid w:val="00FF402A"/>
    <w:rsid w:val="00FF4836"/>
    <w:rsid w:val="00FF49CC"/>
    <w:rsid w:val="00FF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D2FB835"/>
  <w15:docId w15:val="{2EC5DDE2-2669-486E-98B0-BC0B3F93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D96"/>
    <w:rPr>
      <w:sz w:val="24"/>
      <w:szCs w:val="24"/>
    </w:rPr>
  </w:style>
  <w:style w:type="paragraph" w:styleId="Heading1">
    <w:name w:val="heading 1"/>
    <w:basedOn w:val="Normal"/>
    <w:next w:val="Normal"/>
    <w:qFormat/>
    <w:rsid w:val="005B038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B038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B038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B038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B038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B038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B03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B03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B038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0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B038C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5B038C"/>
  </w:style>
  <w:style w:type="paragraph" w:styleId="TOC2">
    <w:name w:val="toc 2"/>
    <w:basedOn w:val="Normal"/>
    <w:next w:val="Normal"/>
    <w:autoRedefine/>
    <w:semiHidden/>
    <w:rsid w:val="005B038C"/>
    <w:pPr>
      <w:ind w:left="240"/>
    </w:pPr>
  </w:style>
  <w:style w:type="paragraph" w:styleId="Footer">
    <w:name w:val="footer"/>
    <w:basedOn w:val="Normal"/>
    <w:rsid w:val="005B03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038C"/>
  </w:style>
  <w:style w:type="paragraph" w:styleId="Header">
    <w:name w:val="header"/>
    <w:basedOn w:val="Normal"/>
    <w:rsid w:val="005B038C"/>
    <w:pPr>
      <w:tabs>
        <w:tab w:val="center" w:pos="4320"/>
        <w:tab w:val="right" w:pos="8640"/>
      </w:tabs>
    </w:pPr>
  </w:style>
  <w:style w:type="paragraph" w:styleId="TOC3">
    <w:name w:val="toc 3"/>
    <w:basedOn w:val="Normal"/>
    <w:next w:val="Normal"/>
    <w:autoRedefine/>
    <w:semiHidden/>
    <w:rsid w:val="00FA5F10"/>
    <w:pPr>
      <w:ind w:left="480"/>
    </w:pPr>
  </w:style>
  <w:style w:type="character" w:customStyle="1" w:styleId="EmailStyle231">
    <w:name w:val="EmailStyle231"/>
    <w:basedOn w:val="DefaultParagraphFont"/>
    <w:semiHidden/>
    <w:rsid w:val="001D15D2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semiHidden/>
    <w:rsid w:val="004353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A7064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CE0722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0722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4C580D"/>
    <w:pPr>
      <w:ind w:left="720"/>
    </w:pPr>
    <w:rPr>
      <w:rFonts w:ascii="Calibri" w:eastAsia="Calibri" w:hAnsi="Calibri"/>
    </w:rPr>
  </w:style>
  <w:style w:type="paragraph" w:styleId="CommentText">
    <w:name w:val="annotation text"/>
    <w:basedOn w:val="Normal"/>
    <w:link w:val="CommentTextChar"/>
    <w:rsid w:val="00796EAB"/>
  </w:style>
  <w:style w:type="character" w:customStyle="1" w:styleId="CommentTextChar">
    <w:name w:val="Comment Text Char"/>
    <w:basedOn w:val="DefaultParagraphFont"/>
    <w:link w:val="CommentText"/>
    <w:rsid w:val="00796EAB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FB3A4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CF6249"/>
    <w:rPr>
      <w:rFonts w:ascii="Arial" w:hAnsi="Arial" w:cs="Arial"/>
      <w:b/>
      <w:bCs/>
      <w:i/>
      <w:iCs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4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11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79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88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102">
          <w:marLeft w:val="922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021">
          <w:marLeft w:val="922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assets/nyc4d/html/services-nycid/nycid.s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lask.palletsprojects.com/en/1.1.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7C344-8AF9-4B1F-A05C-0C3E5F67D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F479F6FD</Template>
  <TotalTime>22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Lounge</vt:lpstr>
    </vt:vector>
  </TitlesOfParts>
  <Company>"Macmillan"*</Company>
  <LinksUpToDate>false</LinksUpToDate>
  <CharactersWithSpaces>3542</CharactersWithSpaces>
  <SharedDoc>false</SharedDoc>
  <HLinks>
    <vt:vector size="72" baseType="variant"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_Toc249178848</vt:lpwstr>
      </vt:variant>
      <vt:variant>
        <vt:i4>1966132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_Toc249178847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_Toc249178843</vt:lpwstr>
      </vt:variant>
      <vt:variant>
        <vt:i4>1638452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_Toc249178838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_Toc249178830</vt:lpwstr>
      </vt:variant>
      <vt:variant>
        <vt:i4>1572916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_Toc249178829</vt:lpwstr>
      </vt:variant>
      <vt:variant>
        <vt:i4>1572916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_Toc249178828</vt:lpwstr>
      </vt:variant>
      <vt:variant>
        <vt:i4>1572916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_Toc249178827</vt:lpwstr>
      </vt:variant>
      <vt:variant>
        <vt:i4>1572916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_Toc249178826</vt:lpwstr>
      </vt:variant>
      <vt:variant>
        <vt:i4>1572916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_Toc249178825</vt:lpwstr>
      </vt:variant>
      <vt:variant>
        <vt:i4>1572916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_Toc249178824</vt:lpwstr>
      </vt:variant>
      <vt:variant>
        <vt:i4>3211268</vt:i4>
      </vt:variant>
      <vt:variant>
        <vt:i4>0</vt:i4>
      </vt:variant>
      <vt:variant>
        <vt:i4>0</vt:i4>
      </vt:variant>
      <vt:variant>
        <vt:i4>5</vt:i4>
      </vt:variant>
      <vt:variant>
        <vt:lpwstr>mailto:mbatey@bfwpub.com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Lounge</dc:title>
  <dc:creator>HBPUB</dc:creator>
  <cp:lastModifiedBy>Batey, Martin (Records)</cp:lastModifiedBy>
  <cp:revision>4</cp:revision>
  <cp:lastPrinted>2017-05-22T13:49:00Z</cp:lastPrinted>
  <dcterms:created xsi:type="dcterms:W3CDTF">2019-09-09T13:23:00Z</dcterms:created>
  <dcterms:modified xsi:type="dcterms:W3CDTF">2019-09-09T13:49:00Z</dcterms:modified>
</cp:coreProperties>
</file>